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1444" w14:textId="77777777" w:rsidR="005D7A13" w:rsidRPr="007E70EC" w:rsidRDefault="00D75F9C" w:rsidP="007E70EC">
      <w:pPr>
        <w:jc w:val="center"/>
      </w:pPr>
      <w:r w:rsidRPr="00B66B84">
        <w:t>МИНИСТЕРСТВО НАУКИ И ВЫСШЕГО ОБРАЗОВАНИЯ РОССИЙСКОЙ ФЕДЕРАЦИИ</w:t>
      </w:r>
    </w:p>
    <w:p w14:paraId="7C185548" w14:textId="77777777" w:rsidR="00D75F9C" w:rsidRPr="004E1CBC" w:rsidRDefault="00B66B84" w:rsidP="004E1CBC">
      <w:pPr>
        <w:tabs>
          <w:tab w:val="left" w:pos="567"/>
        </w:tabs>
        <w:spacing w:after="240" w:line="360" w:lineRule="auto"/>
        <w:jc w:val="center"/>
        <w:rPr>
          <w:sz w:val="20"/>
          <w:szCs w:val="20"/>
        </w:rPr>
      </w:pPr>
      <w:r w:rsidRPr="004E1CBC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C8CB087" w14:textId="77777777" w:rsidR="00B66B84" w:rsidRPr="004E1CBC" w:rsidRDefault="00B66B84" w:rsidP="00B66B84">
      <w:pPr>
        <w:tabs>
          <w:tab w:val="left" w:pos="567"/>
        </w:tabs>
        <w:spacing w:after="240" w:line="360" w:lineRule="auto"/>
        <w:jc w:val="center"/>
      </w:pPr>
      <w:r w:rsidRPr="004E1CBC">
        <w:t>«Санкт-Петербургский национальный исследовательский университет информационных технологий, механики и оптики»</w:t>
      </w:r>
    </w:p>
    <w:p w14:paraId="4C5D112B" w14:textId="77777777" w:rsidR="00B66B84" w:rsidRPr="00B66B84" w:rsidRDefault="00B66B84" w:rsidP="00B66B84">
      <w:pPr>
        <w:tabs>
          <w:tab w:val="left" w:pos="567"/>
        </w:tabs>
        <w:spacing w:after="240" w:line="360" w:lineRule="auto"/>
        <w:jc w:val="center"/>
        <w:rPr>
          <w:sz w:val="24"/>
          <w:szCs w:val="24"/>
        </w:rPr>
      </w:pPr>
      <w:proofErr w:type="spellStart"/>
      <w:r w:rsidRPr="00B66B84">
        <w:rPr>
          <w:sz w:val="24"/>
          <w:szCs w:val="24"/>
        </w:rPr>
        <w:t>Мегафакультет</w:t>
      </w:r>
      <w:proofErr w:type="spellEnd"/>
      <w:r w:rsidRPr="00B66B84">
        <w:rPr>
          <w:sz w:val="24"/>
          <w:szCs w:val="24"/>
        </w:rPr>
        <w:t xml:space="preserve"> трансляционных информационных технологий</w:t>
      </w:r>
    </w:p>
    <w:p w14:paraId="29688E91" w14:textId="77777777" w:rsidR="004E1CBC" w:rsidRPr="00390AB5" w:rsidRDefault="00B66B84" w:rsidP="00390AB5">
      <w:pPr>
        <w:pStyle w:val="af"/>
        <w:spacing w:line="1200" w:lineRule="auto"/>
        <w:jc w:val="center"/>
        <w:rPr>
          <w:i w:val="0"/>
        </w:rPr>
      </w:pPr>
      <w:r w:rsidRPr="00E479C3">
        <w:rPr>
          <w:i w:val="0"/>
        </w:rPr>
        <w:t>Факультет информационных технологий и программирования</w:t>
      </w:r>
    </w:p>
    <w:p w14:paraId="2B321264" w14:textId="7EBA9C52" w:rsidR="00B66B84" w:rsidRPr="00C709C5" w:rsidRDefault="005E7C7B" w:rsidP="00B66B84">
      <w:pPr>
        <w:tabs>
          <w:tab w:val="left" w:pos="567"/>
        </w:tabs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B66B84" w:rsidRPr="00B66B84">
        <w:rPr>
          <w:b/>
          <w:sz w:val="28"/>
          <w:szCs w:val="28"/>
        </w:rPr>
        <w:t xml:space="preserve"> №0</w:t>
      </w:r>
      <w:r w:rsidR="00AA1621" w:rsidRPr="00C709C5">
        <w:rPr>
          <w:b/>
          <w:sz w:val="28"/>
          <w:szCs w:val="28"/>
        </w:rPr>
        <w:t>4</w:t>
      </w:r>
    </w:p>
    <w:p w14:paraId="3AF84545" w14:textId="467F78D3" w:rsidR="00CB4885" w:rsidRDefault="00B66B84" w:rsidP="00CB4885">
      <w:pPr>
        <w:tabs>
          <w:tab w:val="left" w:pos="567"/>
        </w:tabs>
        <w:spacing w:after="240" w:line="360" w:lineRule="auto"/>
        <w:jc w:val="center"/>
        <w:rPr>
          <w:b/>
          <w:sz w:val="28"/>
          <w:szCs w:val="28"/>
        </w:rPr>
      </w:pPr>
      <w:r w:rsidRPr="00B66B84">
        <w:rPr>
          <w:b/>
          <w:sz w:val="28"/>
          <w:szCs w:val="28"/>
        </w:rPr>
        <w:t>По дисциплине «</w:t>
      </w:r>
      <w:r w:rsidR="00AA1621">
        <w:rPr>
          <w:b/>
          <w:bCs/>
          <w:sz w:val="28"/>
          <w:szCs w:val="28"/>
        </w:rPr>
        <w:t>Управление SQL сервером</w:t>
      </w:r>
      <w:r w:rsidRPr="00B66B84">
        <w:rPr>
          <w:b/>
          <w:sz w:val="28"/>
          <w:szCs w:val="28"/>
        </w:rPr>
        <w:t>»</w:t>
      </w:r>
    </w:p>
    <w:p w14:paraId="02CBEA8F" w14:textId="2A327E23" w:rsidR="00702988" w:rsidRDefault="00041079" w:rsidP="00CB4885">
      <w:pPr>
        <w:tabs>
          <w:tab w:val="left" w:pos="567"/>
        </w:tabs>
        <w:spacing w:after="240" w:line="360" w:lineRule="auto"/>
        <w:jc w:val="center"/>
        <w:rPr>
          <w:b/>
          <w:sz w:val="28"/>
          <w:szCs w:val="28"/>
        </w:rPr>
      </w:pPr>
      <w:bookmarkStart w:id="0" w:name="_Hlk96881049"/>
      <w:r w:rsidRPr="00041079">
        <w:rPr>
          <w:b/>
          <w:sz w:val="28"/>
          <w:szCs w:val="28"/>
        </w:rPr>
        <w:t>Разграничение доступа к папкам, файлам и к разделам реестра в операционных системах Windows</w:t>
      </w:r>
      <w:r>
        <w:rPr>
          <w:b/>
          <w:sz w:val="28"/>
          <w:szCs w:val="28"/>
        </w:rPr>
        <w:t>.</w:t>
      </w:r>
    </w:p>
    <w:bookmarkEnd w:id="0"/>
    <w:p w14:paraId="71FC8817" w14:textId="6D62287C" w:rsidR="00702988" w:rsidRDefault="00CB4885" w:rsidP="004E1CBC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 w14:paraId="742E4EE2" w14:textId="418ED285" w:rsidR="004E1CBC" w:rsidRDefault="00CB4885" w:rsidP="004E1CBC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группы №</w:t>
      </w:r>
      <w:r w:rsidR="00702988">
        <w:rPr>
          <w:sz w:val="28"/>
          <w:szCs w:val="28"/>
        </w:rPr>
        <w:t xml:space="preserve"> </w:t>
      </w:r>
      <w:r>
        <w:rPr>
          <w:sz w:val="28"/>
          <w:szCs w:val="28"/>
        </w:rPr>
        <w:t>М3</w:t>
      </w:r>
      <w:r w:rsidR="00041079">
        <w:rPr>
          <w:sz w:val="28"/>
          <w:szCs w:val="28"/>
        </w:rPr>
        <w:t>4</w:t>
      </w:r>
      <w:r>
        <w:rPr>
          <w:sz w:val="28"/>
          <w:szCs w:val="28"/>
        </w:rPr>
        <w:t>08</w:t>
      </w:r>
      <w:r w:rsidR="00455F65">
        <w:rPr>
          <w:sz w:val="28"/>
          <w:szCs w:val="28"/>
        </w:rPr>
        <w:t>1</w:t>
      </w:r>
    </w:p>
    <w:p w14:paraId="374E35C1" w14:textId="641A3CAF" w:rsidR="00702988" w:rsidRDefault="00702988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Зайцев Артем Павлович</w:t>
      </w:r>
    </w:p>
    <w:p w14:paraId="7B4BBAE3" w14:textId="561822CE" w:rsidR="005E7C7B" w:rsidRDefault="005E7C7B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76FC1C30" w14:textId="40D25818" w:rsidR="00041079" w:rsidRDefault="00041079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608A77E5" w14:textId="77777777" w:rsidR="00041079" w:rsidRDefault="00041079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1CC19D46" w14:textId="6FD6CFAE" w:rsidR="004E1CBC" w:rsidRDefault="006445C3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884B4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ECE26BF" w14:textId="7C188254" w:rsidR="00184096" w:rsidRDefault="00041079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proofErr w:type="spellStart"/>
      <w:r w:rsidRPr="00041079">
        <w:rPr>
          <w:sz w:val="28"/>
          <w:szCs w:val="28"/>
        </w:rPr>
        <w:t>Едрец</w:t>
      </w:r>
      <w:proofErr w:type="spellEnd"/>
      <w:r w:rsidRPr="00041079">
        <w:rPr>
          <w:sz w:val="28"/>
          <w:szCs w:val="28"/>
        </w:rPr>
        <w:t xml:space="preserve"> Илья Григорьевич</w:t>
      </w:r>
    </w:p>
    <w:p w14:paraId="28667C6D" w14:textId="77777777" w:rsidR="00184096" w:rsidRDefault="00184096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7EC01E96" w14:textId="77777777" w:rsidR="00184096" w:rsidRDefault="00184096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45EC2698" w14:textId="77F68738" w:rsidR="00184096" w:rsidRDefault="00184096" w:rsidP="00702988">
      <w:pPr>
        <w:tabs>
          <w:tab w:val="left" w:pos="567"/>
        </w:tabs>
        <w:spacing w:after="0" w:line="360" w:lineRule="auto"/>
        <w:rPr>
          <w:sz w:val="28"/>
          <w:szCs w:val="28"/>
        </w:rPr>
      </w:pPr>
    </w:p>
    <w:p w14:paraId="47AE6EB9" w14:textId="09DA80F5" w:rsidR="00041079" w:rsidRDefault="00041079" w:rsidP="00702988">
      <w:pPr>
        <w:tabs>
          <w:tab w:val="left" w:pos="567"/>
        </w:tabs>
        <w:spacing w:after="0" w:line="360" w:lineRule="auto"/>
        <w:rPr>
          <w:sz w:val="28"/>
          <w:szCs w:val="28"/>
        </w:rPr>
      </w:pPr>
    </w:p>
    <w:p w14:paraId="20556B38" w14:textId="77777777" w:rsidR="00041079" w:rsidRDefault="00041079" w:rsidP="00702988">
      <w:pPr>
        <w:tabs>
          <w:tab w:val="left" w:pos="567"/>
        </w:tabs>
        <w:spacing w:after="0" w:line="360" w:lineRule="auto"/>
        <w:rPr>
          <w:sz w:val="28"/>
          <w:szCs w:val="28"/>
        </w:rPr>
      </w:pPr>
    </w:p>
    <w:p w14:paraId="0F9169F7" w14:textId="77777777" w:rsidR="007A5A7E" w:rsidRPr="007E70EC" w:rsidRDefault="004E1CBC" w:rsidP="00184096">
      <w:pPr>
        <w:pStyle w:val="ad"/>
        <w:spacing w:after="0"/>
        <w:ind w:firstLine="0"/>
        <w:jc w:val="center"/>
        <w:rPr>
          <w:i/>
        </w:rPr>
      </w:pPr>
      <w:r w:rsidRPr="007E70EC">
        <w:rPr>
          <w:i/>
        </w:rPr>
        <w:t>САНКТ-ПЕТЕРБУРГ</w:t>
      </w:r>
      <w:bookmarkStart w:id="1" w:name="_Toc20767623"/>
    </w:p>
    <w:p w14:paraId="2A583ECC" w14:textId="5BDADA9C" w:rsidR="00041079" w:rsidRDefault="00CF5FA4" w:rsidP="00041079">
      <w:pPr>
        <w:pStyle w:val="ad"/>
        <w:spacing w:after="0"/>
        <w:ind w:firstLine="0"/>
        <w:jc w:val="center"/>
        <w:rPr>
          <w:i/>
        </w:rPr>
      </w:pPr>
      <w:r w:rsidRPr="007E70EC">
        <w:rPr>
          <w:i/>
        </w:rPr>
        <w:t>20</w:t>
      </w:r>
      <w:bookmarkEnd w:id="1"/>
      <w:r w:rsidR="00455F65">
        <w:rPr>
          <w:i/>
        </w:rPr>
        <w:t>2</w:t>
      </w:r>
      <w:r w:rsidR="00041079">
        <w:rPr>
          <w:i/>
        </w:rPr>
        <w:t>3</w:t>
      </w:r>
    </w:p>
    <w:p w14:paraId="7601854F" w14:textId="0A086186" w:rsidR="00AA1621" w:rsidRDefault="00AA1621" w:rsidP="00AA1621">
      <w:pPr>
        <w:pStyle w:val="a5"/>
        <w:numPr>
          <w:ilvl w:val="0"/>
          <w:numId w:val="28"/>
        </w:numPr>
        <w:spacing w:after="200" w:line="276" w:lineRule="auto"/>
      </w:pPr>
      <w:r>
        <w:lastRenderedPageBreak/>
        <w:t>Создать небольшую базу данных, две-три таблицы со связями, и минимум одну хранимую процедуру.</w:t>
      </w:r>
    </w:p>
    <w:p w14:paraId="7E921A95" w14:textId="45FD62DF" w:rsidR="00AA1621" w:rsidRDefault="00AA1621" w:rsidP="00AA1621">
      <w:pPr>
        <w:pStyle w:val="a5"/>
        <w:spacing w:after="200" w:line="276" w:lineRule="auto"/>
      </w:pPr>
      <w:r w:rsidRPr="00AA1621">
        <w:rPr>
          <w:noProof/>
        </w:rPr>
        <w:drawing>
          <wp:inline distT="0" distB="0" distL="0" distR="0" wp14:anchorId="3CC1092D" wp14:editId="5489D000">
            <wp:extent cx="3267075" cy="21812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DACE" w14:textId="7BC4E9D9" w:rsidR="00AA1621" w:rsidRDefault="00AA1621" w:rsidP="00AA1621">
      <w:pPr>
        <w:pStyle w:val="a5"/>
        <w:spacing w:after="200" w:line="276" w:lineRule="auto"/>
      </w:pPr>
    </w:p>
    <w:p w14:paraId="4C4C21F1" w14:textId="7B1E5956" w:rsidR="00AA1621" w:rsidRDefault="00AA1621" w:rsidP="00AA1621">
      <w:pPr>
        <w:pStyle w:val="a5"/>
        <w:spacing w:after="200" w:line="276" w:lineRule="auto"/>
      </w:pPr>
      <w:r w:rsidRPr="00AA1621">
        <w:rPr>
          <w:noProof/>
        </w:rPr>
        <w:drawing>
          <wp:inline distT="0" distB="0" distL="0" distR="0" wp14:anchorId="4510EFCD" wp14:editId="35CC567A">
            <wp:extent cx="5305425" cy="475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4256" w14:textId="463BAE17" w:rsidR="00AA1621" w:rsidRDefault="00AA1621" w:rsidP="00AA1621">
      <w:pPr>
        <w:pStyle w:val="a5"/>
        <w:spacing w:after="200" w:line="276" w:lineRule="auto"/>
      </w:pPr>
    </w:p>
    <w:p w14:paraId="7A9281D1" w14:textId="29820B14" w:rsidR="00AA1621" w:rsidRDefault="00AA1621" w:rsidP="00AA1621">
      <w:pPr>
        <w:pStyle w:val="a5"/>
        <w:spacing w:after="200" w:line="276" w:lineRule="auto"/>
      </w:pPr>
    </w:p>
    <w:p w14:paraId="7CEFC1EC" w14:textId="3DA22166" w:rsidR="00AA1621" w:rsidRDefault="00AA1621" w:rsidP="00AA1621">
      <w:pPr>
        <w:spacing w:after="200" w:line="276" w:lineRule="auto"/>
      </w:pPr>
      <w:r w:rsidRPr="00AA1621">
        <w:rPr>
          <w:noProof/>
        </w:rPr>
        <w:lastRenderedPageBreak/>
        <w:drawing>
          <wp:inline distT="0" distB="0" distL="0" distR="0" wp14:anchorId="4AE90D54" wp14:editId="3BF19306">
            <wp:extent cx="6480175" cy="4704715"/>
            <wp:effectExtent l="0" t="0" r="0" b="635"/>
            <wp:docPr id="6" name="Рисунок 6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631" w14:textId="6854CD19" w:rsidR="00AA1621" w:rsidRDefault="00AA1621" w:rsidP="00AA1621">
      <w:pPr>
        <w:spacing w:after="200" w:line="276" w:lineRule="auto"/>
      </w:pPr>
      <w:r w:rsidRPr="00AA1621">
        <w:rPr>
          <w:noProof/>
        </w:rPr>
        <w:drawing>
          <wp:inline distT="0" distB="0" distL="0" distR="0" wp14:anchorId="511BF76D" wp14:editId="38EFF347">
            <wp:extent cx="454342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DEA" w14:textId="618147B6" w:rsidR="00AA1621" w:rsidRDefault="00AA1621" w:rsidP="00AA1621">
      <w:pPr>
        <w:spacing w:after="200" w:line="276" w:lineRule="auto"/>
      </w:pPr>
    </w:p>
    <w:p w14:paraId="37A909AD" w14:textId="5363F3AF" w:rsidR="00AA1621" w:rsidRDefault="00AA1621" w:rsidP="00AA1621">
      <w:pPr>
        <w:spacing w:after="200" w:line="276" w:lineRule="auto"/>
        <w:rPr>
          <w:lang w:val="en-US"/>
        </w:rPr>
      </w:pPr>
      <w:r>
        <w:t>Процедура</w:t>
      </w:r>
      <w:r>
        <w:rPr>
          <w:lang w:val="en-US"/>
        </w:rPr>
        <w:t>:</w:t>
      </w:r>
    </w:p>
    <w:p w14:paraId="3C88650E" w14:textId="36136BD3" w:rsidR="00AA1621" w:rsidRDefault="00AA1621" w:rsidP="00AA1621">
      <w:pPr>
        <w:spacing w:after="200" w:line="276" w:lineRule="auto"/>
        <w:rPr>
          <w:lang w:val="en-US"/>
        </w:rPr>
      </w:pPr>
      <w:r w:rsidRPr="00AA1621">
        <w:rPr>
          <w:noProof/>
          <w:lang w:val="en-US"/>
        </w:rPr>
        <w:drawing>
          <wp:inline distT="0" distB="0" distL="0" distR="0" wp14:anchorId="625AD5F1" wp14:editId="01C3229C">
            <wp:extent cx="6480175" cy="21145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D7D" w14:textId="40DE5DA4" w:rsidR="00AA1621" w:rsidRDefault="00AA1621" w:rsidP="00AA1621">
      <w:pPr>
        <w:spacing w:after="200" w:line="276" w:lineRule="auto"/>
      </w:pPr>
      <w:r>
        <w:lastRenderedPageBreak/>
        <w:t>Перевод средств с одного счета на другой</w:t>
      </w:r>
      <w:r w:rsidRPr="00AA1621">
        <w:t>:</w:t>
      </w:r>
    </w:p>
    <w:p w14:paraId="2DBB31C6" w14:textId="42277BE0" w:rsidR="00AA1621" w:rsidRDefault="00AA1621" w:rsidP="00AA1621">
      <w:pPr>
        <w:spacing w:after="200" w:line="276" w:lineRule="auto"/>
      </w:pPr>
      <w:r w:rsidRPr="00AA1621">
        <w:rPr>
          <w:noProof/>
        </w:rPr>
        <w:drawing>
          <wp:inline distT="0" distB="0" distL="0" distR="0" wp14:anchorId="02F9290B" wp14:editId="0B3BC08B">
            <wp:extent cx="6480175" cy="181356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169D" w14:textId="3A1887DC" w:rsidR="00BF7D1B" w:rsidRDefault="00BF7D1B" w:rsidP="00AA1621">
      <w:pPr>
        <w:spacing w:after="200" w:line="276" w:lineRule="auto"/>
      </w:pPr>
    </w:p>
    <w:p w14:paraId="58AAB2D1" w14:textId="6466167F" w:rsidR="00BF7D1B" w:rsidRDefault="00BF7D1B" w:rsidP="00BF7D1B">
      <w:pPr>
        <w:pStyle w:val="a5"/>
        <w:numPr>
          <w:ilvl w:val="0"/>
          <w:numId w:val="30"/>
        </w:numPr>
        <w:spacing w:after="200" w:line="276" w:lineRule="auto"/>
      </w:pPr>
      <w:r>
        <w:t>Создать скрипт создания пользователя базы данных, с учетом различных вариантов входа (полная проверка работоспособности скрипта возможна только на локальных, пользовательских серверах). Скриптов должно быть минимум два, для пользователя с проверкой подлинности на уровни сервера БД, и на уровне ОС. Дать объяснение созданному скрипту, дать пояснение об особенностях работы созданных пользователей.</w:t>
      </w:r>
    </w:p>
    <w:p w14:paraId="3B7A0271" w14:textId="60837ED8" w:rsidR="00BF7D1B" w:rsidRDefault="00F009AE" w:rsidP="00BF7D1B">
      <w:pPr>
        <w:spacing w:after="200" w:line="276" w:lineRule="auto"/>
        <w:ind w:left="360"/>
      </w:pPr>
      <w:r>
        <w:rPr>
          <w:noProof/>
        </w:rPr>
        <w:drawing>
          <wp:inline distT="0" distB="0" distL="0" distR="0" wp14:anchorId="2FA602CE" wp14:editId="0EC6669D">
            <wp:extent cx="4933950" cy="12668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1A38" w14:textId="4AB32C59" w:rsidR="003B4B79" w:rsidRDefault="00F009AE" w:rsidP="00BF7D1B">
      <w:pPr>
        <w:spacing w:after="200" w:line="276" w:lineRule="auto"/>
        <w:ind w:left="360"/>
      </w:pPr>
      <w:r>
        <w:rPr>
          <w:noProof/>
        </w:rPr>
        <w:drawing>
          <wp:inline distT="0" distB="0" distL="0" distR="0" wp14:anchorId="56B932FD" wp14:editId="19E5F9E4">
            <wp:extent cx="6438900" cy="203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9BD0" w14:textId="4465F8C3" w:rsidR="00DF2D15" w:rsidRPr="00DF2D15" w:rsidRDefault="00F009AE" w:rsidP="00DF2D15">
      <w:pPr>
        <w:spacing w:after="200" w:line="276" w:lineRule="auto"/>
        <w:ind w:left="360"/>
      </w:pPr>
      <w:r>
        <w:t>Подключение на уровне БД</w:t>
      </w:r>
      <w:r w:rsidR="00DF2D15" w:rsidRPr="00DF2D15">
        <w:t xml:space="preserve"> </w:t>
      </w:r>
      <w:r w:rsidR="00DF2D15">
        <w:t>з</w:t>
      </w:r>
      <w:r w:rsidR="00DF2D15">
        <w:t xml:space="preserve">айдем в </w:t>
      </w:r>
      <w:proofErr w:type="spellStart"/>
      <w:r w:rsidR="00DF2D15" w:rsidRPr="000067EE">
        <w:t>pg_hba.conf</w:t>
      </w:r>
      <w:proofErr w:type="spellEnd"/>
      <w:r w:rsidR="00DF2D15" w:rsidRPr="000067EE">
        <w:t xml:space="preserve"> </w:t>
      </w:r>
      <w:r w:rsidR="00DF2D15">
        <w:t>и</w:t>
      </w:r>
      <w:r w:rsidR="00DF2D15" w:rsidRPr="001E3EB3">
        <w:t xml:space="preserve"> </w:t>
      </w:r>
      <w:r w:rsidR="00DF2D15">
        <w:t xml:space="preserve">добавим проверку </w:t>
      </w:r>
      <w:r w:rsidR="00DF2D15">
        <w:rPr>
          <w:lang w:val="en-US"/>
        </w:rPr>
        <w:t>md</w:t>
      </w:r>
      <w:r w:rsidR="00DF2D15" w:rsidRPr="001E3EB3">
        <w:t>5:</w:t>
      </w:r>
    </w:p>
    <w:p w14:paraId="36C45BE5" w14:textId="77777777" w:rsidR="00DF2D15" w:rsidRDefault="00DF2D15" w:rsidP="00DF2D15">
      <w:pPr>
        <w:spacing w:after="0" w:line="240" w:lineRule="auto"/>
        <w:rPr>
          <w:noProof/>
        </w:rPr>
      </w:pPr>
    </w:p>
    <w:p w14:paraId="26063829" w14:textId="77777777" w:rsidR="00DF2D15" w:rsidRDefault="00DF2D15" w:rsidP="00DF2D15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DDF15" wp14:editId="0B33E5A0">
            <wp:extent cx="6480175" cy="2165299"/>
            <wp:effectExtent l="0" t="0" r="0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19330"/>
                    <a:stretch/>
                  </pic:blipFill>
                  <pic:spPr bwMode="auto">
                    <a:xfrm>
                      <a:off x="0" y="0"/>
                      <a:ext cx="6480175" cy="216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539CF" w14:textId="77777777" w:rsidR="00DF2D15" w:rsidRDefault="00DF2D15" w:rsidP="00DF2D15">
      <w:pPr>
        <w:spacing w:after="0" w:line="240" w:lineRule="auto"/>
        <w:rPr>
          <w:lang w:val="en-US"/>
        </w:rPr>
      </w:pPr>
    </w:p>
    <w:p w14:paraId="78A7ADE3" w14:textId="77777777" w:rsidR="00DF2D15" w:rsidRDefault="00DF2D15" w:rsidP="00DF2D15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0FCD90E" wp14:editId="5F1FD530">
            <wp:extent cx="6480175" cy="2677795"/>
            <wp:effectExtent l="0" t="0" r="0" b="8255"/>
            <wp:docPr id="14" name="Рисунок 14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C8B0" w14:textId="77777777" w:rsidR="00DF2D15" w:rsidRPr="009133F5" w:rsidRDefault="00DF2D15" w:rsidP="00DF2D15">
      <w:pPr>
        <w:spacing w:after="0" w:line="240" w:lineRule="auto"/>
      </w:pPr>
      <w:r>
        <w:rPr>
          <w:noProof/>
        </w:rPr>
        <w:drawing>
          <wp:inline distT="0" distB="0" distL="0" distR="0" wp14:anchorId="634269E1" wp14:editId="05E4B59B">
            <wp:extent cx="3562350" cy="1704975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1265" w14:textId="30414B68" w:rsidR="00365104" w:rsidRPr="00F009AE" w:rsidRDefault="00365104" w:rsidP="00BF7D1B">
      <w:pPr>
        <w:spacing w:after="200" w:line="276" w:lineRule="auto"/>
        <w:ind w:left="360"/>
        <w:rPr>
          <w:lang w:val="en-US"/>
        </w:rPr>
      </w:pPr>
    </w:p>
    <w:p w14:paraId="2559E261" w14:textId="698661F1" w:rsidR="00F009AE" w:rsidRDefault="00F009AE" w:rsidP="00BF7D1B">
      <w:pPr>
        <w:spacing w:after="200" w:line="276" w:lineRule="auto"/>
        <w:ind w:left="360"/>
      </w:pPr>
    </w:p>
    <w:p w14:paraId="63683836" w14:textId="7D72CC52" w:rsidR="00DF2D15" w:rsidRDefault="00DF2D15" w:rsidP="00BF7D1B">
      <w:pPr>
        <w:spacing w:after="200" w:line="276" w:lineRule="auto"/>
        <w:ind w:left="360"/>
      </w:pPr>
    </w:p>
    <w:p w14:paraId="3815537C" w14:textId="253092E4" w:rsidR="00300C46" w:rsidRDefault="00300C46" w:rsidP="00BF7D1B">
      <w:pPr>
        <w:spacing w:after="200" w:line="276" w:lineRule="auto"/>
        <w:ind w:left="360"/>
      </w:pPr>
    </w:p>
    <w:p w14:paraId="537FFC4F" w14:textId="6FFF477A" w:rsidR="00300C46" w:rsidRDefault="00300C46" w:rsidP="00BF7D1B">
      <w:pPr>
        <w:spacing w:after="200" w:line="276" w:lineRule="auto"/>
        <w:ind w:left="360"/>
      </w:pPr>
    </w:p>
    <w:p w14:paraId="2F65F8ED" w14:textId="760B5B42" w:rsidR="00300C46" w:rsidRDefault="00300C46" w:rsidP="00BF7D1B">
      <w:pPr>
        <w:spacing w:after="200" w:line="276" w:lineRule="auto"/>
        <w:ind w:left="360"/>
      </w:pPr>
    </w:p>
    <w:p w14:paraId="2CB8F7E7" w14:textId="77777777" w:rsidR="00300C46" w:rsidRDefault="00300C46" w:rsidP="00BF7D1B">
      <w:pPr>
        <w:spacing w:after="200" w:line="276" w:lineRule="auto"/>
        <w:ind w:left="360"/>
      </w:pPr>
    </w:p>
    <w:p w14:paraId="63650A26" w14:textId="77777777" w:rsidR="007933E0" w:rsidRPr="00DE36EE" w:rsidRDefault="007933E0">
      <w:pPr>
        <w:spacing w:after="0" w:line="240" w:lineRule="auto"/>
        <w:rPr>
          <w:lang w:val="en-US"/>
        </w:rPr>
      </w:pPr>
    </w:p>
    <w:p w14:paraId="02DCBDC1" w14:textId="77073D8C" w:rsidR="00BF7D1B" w:rsidRDefault="00BF7D1B" w:rsidP="00BF7D1B">
      <w:pPr>
        <w:spacing w:after="200" w:line="276" w:lineRule="auto"/>
        <w:ind w:left="360"/>
        <w:rPr>
          <w:lang w:val="en-US"/>
        </w:rPr>
      </w:pPr>
      <w:r>
        <w:lastRenderedPageBreak/>
        <w:t xml:space="preserve">Создадим второго </w:t>
      </w:r>
      <w:r>
        <w:rPr>
          <w:lang w:val="en-US"/>
        </w:rPr>
        <w:t>user:</w:t>
      </w:r>
    </w:p>
    <w:p w14:paraId="0AB27868" w14:textId="0012ADDD" w:rsidR="00BF7D1B" w:rsidRPr="009133F5" w:rsidRDefault="009133F5" w:rsidP="003B4B79">
      <w:pPr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67A49A33" wp14:editId="30BC8918">
            <wp:extent cx="4972050" cy="30861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9AC" w14:textId="42326207" w:rsidR="00FA0CDB" w:rsidRDefault="00DE36EE" w:rsidP="003B4B79">
      <w:pPr>
        <w:spacing w:after="200" w:line="276" w:lineRule="auto"/>
      </w:pPr>
      <w:r>
        <w:t>Добавим п</w:t>
      </w:r>
      <w:r w:rsidR="001E3EB3">
        <w:t>роверка на уровне ОС</w:t>
      </w:r>
      <w:r w:rsidR="001E3EB3" w:rsidRPr="001E3EB3">
        <w:t>:</w:t>
      </w:r>
    </w:p>
    <w:p w14:paraId="630F8CB4" w14:textId="73415486" w:rsidR="000F2CA4" w:rsidRDefault="00300C46" w:rsidP="003B4B79">
      <w:pPr>
        <w:spacing w:after="200" w:line="276" w:lineRule="auto"/>
      </w:pPr>
      <w:r>
        <w:rPr>
          <w:noProof/>
        </w:rPr>
        <w:drawing>
          <wp:inline distT="0" distB="0" distL="0" distR="0" wp14:anchorId="67DA006E" wp14:editId="336CE2B0">
            <wp:extent cx="4322140" cy="1616659"/>
            <wp:effectExtent l="0" t="0" r="2540" b="317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b="16963"/>
                    <a:stretch/>
                  </pic:blipFill>
                  <pic:spPr bwMode="auto">
                    <a:xfrm>
                      <a:off x="0" y="0"/>
                      <a:ext cx="4332103" cy="162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24444" w14:textId="21E77884" w:rsidR="00300C46" w:rsidRDefault="00FA0CDB" w:rsidP="003B4B79">
      <w:pPr>
        <w:spacing w:after="200" w:line="276" w:lineRule="auto"/>
      </w:pPr>
      <w:r>
        <w:rPr>
          <w:noProof/>
        </w:rPr>
        <w:drawing>
          <wp:inline distT="0" distB="0" distL="0" distR="0" wp14:anchorId="0BB7A62D" wp14:editId="1F6ECFA3">
            <wp:extent cx="5048580" cy="3125618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0649" cy="31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EDA" w14:textId="569D454C" w:rsidR="00FA0CDB" w:rsidRDefault="00FA0CDB" w:rsidP="003B4B79">
      <w:pPr>
        <w:spacing w:after="200" w:line="276" w:lineRule="auto"/>
      </w:pPr>
    </w:p>
    <w:p w14:paraId="6A786839" w14:textId="18FCAE5F" w:rsidR="00FA0CDB" w:rsidRDefault="00FA0CDB" w:rsidP="003B4B79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30BA3B1E" wp14:editId="3966A21C">
            <wp:extent cx="6480175" cy="3864610"/>
            <wp:effectExtent l="0" t="0" r="0" b="254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4294" w14:textId="5E71E82B" w:rsidR="00300C46" w:rsidRPr="00FA0CDB" w:rsidRDefault="00300C46" w:rsidP="003B4B79">
      <w:pPr>
        <w:spacing w:after="200" w:line="276" w:lineRule="auto"/>
        <w:rPr>
          <w:b/>
          <w:bCs/>
        </w:rPr>
      </w:pPr>
    </w:p>
    <w:p w14:paraId="2C8E5C89" w14:textId="77777777" w:rsidR="003B4B79" w:rsidRPr="001039C6" w:rsidRDefault="003B4B79" w:rsidP="00BF7D1B">
      <w:pPr>
        <w:spacing w:after="200" w:line="276" w:lineRule="auto"/>
        <w:ind w:left="360"/>
      </w:pPr>
    </w:p>
    <w:p w14:paraId="5A20E274" w14:textId="346A35FC" w:rsidR="00633A83" w:rsidRDefault="00633A83">
      <w:pPr>
        <w:spacing w:after="0" w:line="240" w:lineRule="auto"/>
      </w:pPr>
      <w:r>
        <w:br w:type="page"/>
      </w:r>
    </w:p>
    <w:p w14:paraId="69A5CDAD" w14:textId="51CB964A" w:rsidR="00BF7D1B" w:rsidRDefault="00633A83" w:rsidP="00633A83">
      <w:pPr>
        <w:spacing w:after="200" w:line="276" w:lineRule="auto"/>
      </w:pPr>
      <w:r>
        <w:lastRenderedPageBreak/>
        <w:t xml:space="preserve">3. Создать пользователей, аналогичных заданию 2, с помощью среды </w:t>
      </w:r>
      <w:r w:rsidRPr="00DB5C05">
        <w:t>SQL Server Management Studio</w:t>
      </w:r>
      <w:r>
        <w:t>.</w:t>
      </w:r>
    </w:p>
    <w:p w14:paraId="228C7143" w14:textId="36D74845" w:rsidR="00633A83" w:rsidRDefault="00633A83" w:rsidP="00AA1621">
      <w:pPr>
        <w:spacing w:after="200" w:line="276" w:lineRule="auto"/>
      </w:pPr>
      <w:r w:rsidRPr="00633A83">
        <w:rPr>
          <w:noProof/>
        </w:rPr>
        <w:drawing>
          <wp:inline distT="0" distB="0" distL="0" distR="0" wp14:anchorId="155BC25F" wp14:editId="7C3C7812">
            <wp:extent cx="5457825" cy="1924050"/>
            <wp:effectExtent l="0" t="0" r="9525" b="0"/>
            <wp:docPr id="21" name="Рисунок 21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511C" w14:textId="2CB9472A" w:rsidR="00633A83" w:rsidRDefault="00633A83" w:rsidP="00AA1621">
      <w:pPr>
        <w:spacing w:after="200" w:line="276" w:lineRule="auto"/>
        <w:rPr>
          <w:lang w:val="en-US"/>
        </w:rPr>
      </w:pPr>
      <w:r w:rsidRPr="00633A83">
        <w:rPr>
          <w:noProof/>
          <w:lang w:val="en-US"/>
        </w:rPr>
        <w:drawing>
          <wp:inline distT="0" distB="0" distL="0" distR="0" wp14:anchorId="01B270BC" wp14:editId="359B953E">
            <wp:extent cx="5657850" cy="5715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9DD4" w14:textId="7BEBCC8B" w:rsidR="00633A83" w:rsidRDefault="00633A83" w:rsidP="00AA1621">
      <w:pPr>
        <w:spacing w:after="200" w:line="276" w:lineRule="auto"/>
        <w:rPr>
          <w:lang w:val="en-US"/>
        </w:rPr>
      </w:pPr>
      <w:r w:rsidRPr="00633A83">
        <w:rPr>
          <w:noProof/>
          <w:lang w:val="en-US"/>
        </w:rPr>
        <w:lastRenderedPageBreak/>
        <w:drawing>
          <wp:inline distT="0" distB="0" distL="0" distR="0" wp14:anchorId="547C1065" wp14:editId="368DE08A">
            <wp:extent cx="5619750" cy="5705475"/>
            <wp:effectExtent l="0" t="0" r="0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FC77" w14:textId="50949DA5" w:rsidR="00633A83" w:rsidRDefault="009133F5" w:rsidP="00AA1621">
      <w:pPr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7070A518" wp14:editId="2C7A87F9">
            <wp:extent cx="5248275" cy="1571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BF57" w14:textId="2480F468" w:rsidR="00A817D4" w:rsidRDefault="00A817D4" w:rsidP="00AA1621">
      <w:pPr>
        <w:spacing w:after="200" w:line="276" w:lineRule="auto"/>
        <w:rPr>
          <w:lang w:val="en-US"/>
        </w:rPr>
      </w:pPr>
      <w:r w:rsidRPr="00A817D4">
        <w:rPr>
          <w:noProof/>
          <w:lang w:val="en-US"/>
        </w:rPr>
        <w:drawing>
          <wp:inline distT="0" distB="0" distL="0" distR="0" wp14:anchorId="3082C71E" wp14:editId="241DA7EF">
            <wp:extent cx="5762625" cy="533400"/>
            <wp:effectExtent l="0" t="0" r="9525" b="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77C" w14:textId="78F087AA" w:rsidR="00A817D4" w:rsidRDefault="009133F5" w:rsidP="00AA1621">
      <w:pPr>
        <w:spacing w:after="200"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A761E2" wp14:editId="080F6E18">
            <wp:extent cx="6480175" cy="1900555"/>
            <wp:effectExtent l="0" t="0" r="0" b="444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77B3" w14:textId="77777777" w:rsidR="00511425" w:rsidRDefault="00511425" w:rsidP="00AA1621">
      <w:pPr>
        <w:spacing w:after="200" w:line="276" w:lineRule="auto"/>
        <w:rPr>
          <w:lang w:val="en-US"/>
        </w:rPr>
      </w:pPr>
    </w:p>
    <w:p w14:paraId="22F7AD80" w14:textId="445BD6D0" w:rsidR="00CA4F18" w:rsidRDefault="003D09DB" w:rsidP="00AA1621">
      <w:pPr>
        <w:pStyle w:val="a5"/>
        <w:numPr>
          <w:ilvl w:val="0"/>
          <w:numId w:val="33"/>
        </w:numPr>
        <w:spacing w:after="200" w:line="276" w:lineRule="auto"/>
      </w:pPr>
      <w:r>
        <w:t xml:space="preserve">Создать скрипт создания имени входа. Обратить внимание, и дать подробное объяснение понятию роли сервера и сопоставленные пользователи. Создать минимум два скрипта для различных входов с различными ролями, и сопоставленными пользователями. </w:t>
      </w:r>
    </w:p>
    <w:p w14:paraId="124CD17E" w14:textId="1850E3BC" w:rsidR="003D09DB" w:rsidRDefault="00F24636" w:rsidP="00F24636">
      <w:pPr>
        <w:spacing w:after="200" w:line="276" w:lineRule="auto"/>
      </w:pPr>
      <w:r w:rsidRPr="00F24636">
        <w:rPr>
          <w:noProof/>
        </w:rPr>
        <w:drawing>
          <wp:inline distT="0" distB="0" distL="0" distR="0" wp14:anchorId="134D0146" wp14:editId="0C368D29">
            <wp:extent cx="4714875" cy="1533525"/>
            <wp:effectExtent l="0" t="0" r="9525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5E6A" w14:textId="65216E9F" w:rsidR="00F24636" w:rsidRDefault="00F24636" w:rsidP="00F24636">
      <w:pPr>
        <w:spacing w:after="200" w:line="276" w:lineRule="auto"/>
      </w:pPr>
      <w:r w:rsidRPr="00F24636">
        <w:rPr>
          <w:noProof/>
        </w:rPr>
        <w:drawing>
          <wp:inline distT="0" distB="0" distL="0" distR="0" wp14:anchorId="4E9DB848" wp14:editId="13B378ED">
            <wp:extent cx="3581400" cy="4857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1D1F" w14:textId="1805F536" w:rsidR="00F24636" w:rsidRDefault="00F24636" w:rsidP="00F24636">
      <w:pPr>
        <w:spacing w:after="200" w:line="276" w:lineRule="auto"/>
      </w:pPr>
      <w:r w:rsidRPr="00F24636">
        <w:rPr>
          <w:noProof/>
        </w:rPr>
        <w:drawing>
          <wp:inline distT="0" distB="0" distL="0" distR="0" wp14:anchorId="493F11D2" wp14:editId="776926E4">
            <wp:extent cx="6480175" cy="282956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E02D" w14:textId="77777777" w:rsidR="00F24636" w:rsidRPr="003D09DB" w:rsidRDefault="00F24636" w:rsidP="003D09DB">
      <w:pPr>
        <w:spacing w:after="200" w:line="276" w:lineRule="auto"/>
        <w:ind w:left="360"/>
      </w:pPr>
    </w:p>
    <w:p w14:paraId="14934C87" w14:textId="0C57197E" w:rsidR="000C36B9" w:rsidRDefault="000C36B9">
      <w:pPr>
        <w:spacing w:after="0" w:line="240" w:lineRule="auto"/>
      </w:pPr>
      <w:r>
        <w:br w:type="page"/>
      </w:r>
    </w:p>
    <w:p w14:paraId="38AA30CB" w14:textId="284E2109" w:rsidR="00C25ACE" w:rsidRDefault="00C25ACE" w:rsidP="00C25ACE">
      <w:pPr>
        <w:pStyle w:val="a5"/>
        <w:numPr>
          <w:ilvl w:val="0"/>
          <w:numId w:val="33"/>
        </w:numPr>
        <w:spacing w:after="200" w:line="276" w:lineRule="auto"/>
      </w:pPr>
      <w:r>
        <w:lastRenderedPageBreak/>
        <w:t>В созданной в задании 1 БД предоставьте разрешение на объект созданным пользователям (</w:t>
      </w:r>
      <w:r w:rsidRPr="00C25ACE">
        <w:rPr>
          <w:lang w:val="en-US"/>
        </w:rPr>
        <w:t>GRANT</w:t>
      </w:r>
      <w:r>
        <w:t xml:space="preserve">).  Создайте разрешения на полный доступ, а </w:t>
      </w:r>
      <w:proofErr w:type="gramStart"/>
      <w:r>
        <w:t>так же</w:t>
      </w:r>
      <w:proofErr w:type="gramEnd"/>
      <w:r>
        <w:t xml:space="preserve"> отдельные разрешения для таблиц и для хранимой процедуры. </w:t>
      </w:r>
    </w:p>
    <w:p w14:paraId="58560FBD" w14:textId="33C6EE06" w:rsidR="00C25ACE" w:rsidRDefault="00854FE9" w:rsidP="00655F23">
      <w:pPr>
        <w:spacing w:after="200" w:line="276" w:lineRule="auto"/>
      </w:pPr>
      <w:r>
        <w:rPr>
          <w:noProof/>
        </w:rPr>
        <w:drawing>
          <wp:inline distT="0" distB="0" distL="0" distR="0" wp14:anchorId="71A623F5" wp14:editId="3FA5D97D">
            <wp:extent cx="6480175" cy="155511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CE" w:rsidSect="00884B4C">
      <w:footerReference w:type="even" r:id="rId33"/>
      <w:footerReference w:type="default" r:id="rId34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B889" w14:textId="77777777" w:rsidR="00A96F89" w:rsidRDefault="00A96F89" w:rsidP="006445C3">
      <w:pPr>
        <w:spacing w:after="0" w:line="240" w:lineRule="auto"/>
      </w:pPr>
      <w:r>
        <w:separator/>
      </w:r>
    </w:p>
  </w:endnote>
  <w:endnote w:type="continuationSeparator" w:id="0">
    <w:p w14:paraId="724E11C3" w14:textId="77777777" w:rsidR="00A96F89" w:rsidRDefault="00A96F89" w:rsidP="0064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E75" w14:textId="77777777" w:rsidR="00CF5FA4" w:rsidRDefault="00CF5FA4" w:rsidP="00CF5FA4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4B32" w14:textId="77777777" w:rsidR="00CF5FA4" w:rsidRDefault="00CF5FA4" w:rsidP="00CF5FA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18409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8AC9" w14:textId="77777777" w:rsidR="00A96F89" w:rsidRDefault="00A96F89" w:rsidP="006445C3">
      <w:pPr>
        <w:spacing w:after="0" w:line="240" w:lineRule="auto"/>
      </w:pPr>
      <w:r>
        <w:separator/>
      </w:r>
    </w:p>
  </w:footnote>
  <w:footnote w:type="continuationSeparator" w:id="0">
    <w:p w14:paraId="4ACDD5FA" w14:textId="77777777" w:rsidR="00A96F89" w:rsidRDefault="00A96F89" w:rsidP="0064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E0B2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B2C2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F84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62BD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8A94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8802F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C30A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1063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3C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5C58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6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9B7A21"/>
    <w:multiLevelType w:val="hybridMultilevel"/>
    <w:tmpl w:val="B46E5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9E0AB1"/>
    <w:multiLevelType w:val="hybridMultilevel"/>
    <w:tmpl w:val="E21875AA"/>
    <w:lvl w:ilvl="0" w:tplc="8A5EC428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1E4537"/>
    <w:multiLevelType w:val="hybridMultilevel"/>
    <w:tmpl w:val="1F8EE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686E80"/>
    <w:multiLevelType w:val="hybridMultilevel"/>
    <w:tmpl w:val="0CF2FBC2"/>
    <w:lvl w:ilvl="0" w:tplc="093802B4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E724B9"/>
    <w:multiLevelType w:val="multilevel"/>
    <w:tmpl w:val="0C1A9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1F437B0E"/>
    <w:multiLevelType w:val="hybridMultilevel"/>
    <w:tmpl w:val="B46E5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1DC2E94"/>
    <w:multiLevelType w:val="multilevel"/>
    <w:tmpl w:val="28F815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262C1305"/>
    <w:multiLevelType w:val="hybridMultilevel"/>
    <w:tmpl w:val="B46E5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84568"/>
    <w:multiLevelType w:val="hybridMultilevel"/>
    <w:tmpl w:val="EBD257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3BD1585"/>
    <w:multiLevelType w:val="hybridMultilevel"/>
    <w:tmpl w:val="B46E5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265AA"/>
    <w:multiLevelType w:val="hybridMultilevel"/>
    <w:tmpl w:val="89503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85663"/>
    <w:multiLevelType w:val="hybridMultilevel"/>
    <w:tmpl w:val="C8B8C1E0"/>
    <w:lvl w:ilvl="0" w:tplc="6C6262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8954221"/>
    <w:multiLevelType w:val="hybridMultilevel"/>
    <w:tmpl w:val="7B362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67C22"/>
    <w:multiLevelType w:val="hybridMultilevel"/>
    <w:tmpl w:val="0F9E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8" w15:restartNumberingAfterBreak="0">
    <w:nsid w:val="569B3B18"/>
    <w:multiLevelType w:val="hybridMultilevel"/>
    <w:tmpl w:val="B46E5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4295B"/>
    <w:multiLevelType w:val="hybridMultilevel"/>
    <w:tmpl w:val="3E409DFE"/>
    <w:lvl w:ilvl="0" w:tplc="A2DEC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874298"/>
    <w:multiLevelType w:val="multilevel"/>
    <w:tmpl w:val="23B0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F8C6856"/>
    <w:multiLevelType w:val="hybridMultilevel"/>
    <w:tmpl w:val="10ECACB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462267">
    <w:abstractNumId w:val="26"/>
  </w:num>
  <w:num w:numId="2" w16cid:durableId="1166165566">
    <w:abstractNumId w:val="25"/>
  </w:num>
  <w:num w:numId="3" w16cid:durableId="1908802418">
    <w:abstractNumId w:val="13"/>
  </w:num>
  <w:num w:numId="4" w16cid:durableId="1229463893">
    <w:abstractNumId w:val="9"/>
  </w:num>
  <w:num w:numId="5" w16cid:durableId="18167435">
    <w:abstractNumId w:val="7"/>
  </w:num>
  <w:num w:numId="6" w16cid:durableId="1428306358">
    <w:abstractNumId w:val="6"/>
  </w:num>
  <w:num w:numId="7" w16cid:durableId="1645811883">
    <w:abstractNumId w:val="5"/>
  </w:num>
  <w:num w:numId="8" w16cid:durableId="1380323103">
    <w:abstractNumId w:val="4"/>
  </w:num>
  <w:num w:numId="9" w16cid:durableId="1292442423">
    <w:abstractNumId w:val="8"/>
  </w:num>
  <w:num w:numId="10" w16cid:durableId="828210122">
    <w:abstractNumId w:val="3"/>
  </w:num>
  <w:num w:numId="11" w16cid:durableId="212544303">
    <w:abstractNumId w:val="2"/>
  </w:num>
  <w:num w:numId="12" w16cid:durableId="1945531716">
    <w:abstractNumId w:val="1"/>
  </w:num>
  <w:num w:numId="13" w16cid:durableId="573852924">
    <w:abstractNumId w:val="0"/>
  </w:num>
  <w:num w:numId="14" w16cid:durableId="2037921450">
    <w:abstractNumId w:val="15"/>
  </w:num>
  <w:num w:numId="15" w16cid:durableId="151483264">
    <w:abstractNumId w:val="21"/>
  </w:num>
  <w:num w:numId="16" w16cid:durableId="1980458839">
    <w:abstractNumId w:val="23"/>
  </w:num>
  <w:num w:numId="17" w16cid:durableId="1272123599">
    <w:abstractNumId w:val="24"/>
  </w:num>
  <w:num w:numId="18" w16cid:durableId="1456021486">
    <w:abstractNumId w:val="29"/>
  </w:num>
  <w:num w:numId="19" w16cid:durableId="1627658453">
    <w:abstractNumId w:val="31"/>
  </w:num>
  <w:num w:numId="20" w16cid:durableId="1004431030">
    <w:abstractNumId w:val="14"/>
  </w:num>
  <w:num w:numId="21" w16cid:durableId="638001357">
    <w:abstractNumId w:val="32"/>
  </w:num>
  <w:num w:numId="22" w16cid:durableId="1775634760">
    <w:abstractNumId w:val="18"/>
  </w:num>
  <w:num w:numId="23" w16cid:durableId="880359915">
    <w:abstractNumId w:val="27"/>
  </w:num>
  <w:num w:numId="24" w16cid:durableId="1484542290">
    <w:abstractNumId w:val="30"/>
  </w:num>
  <w:num w:numId="25" w16cid:durableId="214701244">
    <w:abstractNumId w:val="10"/>
  </w:num>
  <w:num w:numId="26" w16cid:durableId="698167888">
    <w:abstractNumId w:val="19"/>
  </w:num>
  <w:num w:numId="27" w16cid:durableId="1933735786">
    <w:abstractNumId w:val="16"/>
  </w:num>
  <w:num w:numId="28" w16cid:durableId="568155207">
    <w:abstractNumId w:val="20"/>
  </w:num>
  <w:num w:numId="29" w16cid:durableId="1377730151">
    <w:abstractNumId w:val="22"/>
  </w:num>
  <w:num w:numId="30" w16cid:durableId="279805868">
    <w:abstractNumId w:val="12"/>
  </w:num>
  <w:num w:numId="31" w16cid:durableId="149368380">
    <w:abstractNumId w:val="11"/>
  </w:num>
  <w:num w:numId="32" w16cid:durableId="1091511449">
    <w:abstractNumId w:val="28"/>
  </w:num>
  <w:num w:numId="33" w16cid:durableId="391194002">
    <w:abstractNumId w:val="33"/>
  </w:num>
  <w:num w:numId="34" w16cid:durableId="7620735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65"/>
    <w:rsid w:val="000067EE"/>
    <w:rsid w:val="00007A10"/>
    <w:rsid w:val="00011AEF"/>
    <w:rsid w:val="000257D8"/>
    <w:rsid w:val="00026C8F"/>
    <w:rsid w:val="00031A5C"/>
    <w:rsid w:val="00041079"/>
    <w:rsid w:val="000564CB"/>
    <w:rsid w:val="00057824"/>
    <w:rsid w:val="0006704F"/>
    <w:rsid w:val="00075208"/>
    <w:rsid w:val="00083E7D"/>
    <w:rsid w:val="000B4794"/>
    <w:rsid w:val="000C36B9"/>
    <w:rsid w:val="000D4A91"/>
    <w:rsid w:val="000E5F1F"/>
    <w:rsid w:val="000F13C4"/>
    <w:rsid w:val="000F2CA4"/>
    <w:rsid w:val="001154B4"/>
    <w:rsid w:val="00117A73"/>
    <w:rsid w:val="00121B20"/>
    <w:rsid w:val="00123513"/>
    <w:rsid w:val="00136768"/>
    <w:rsid w:val="00184096"/>
    <w:rsid w:val="001952A8"/>
    <w:rsid w:val="001B332A"/>
    <w:rsid w:val="001E3EB3"/>
    <w:rsid w:val="00205055"/>
    <w:rsid w:val="00216556"/>
    <w:rsid w:val="002407A8"/>
    <w:rsid w:val="00242C98"/>
    <w:rsid w:val="0025143F"/>
    <w:rsid w:val="00264F25"/>
    <w:rsid w:val="00277DB7"/>
    <w:rsid w:val="00281D99"/>
    <w:rsid w:val="00287883"/>
    <w:rsid w:val="002D62AB"/>
    <w:rsid w:val="002E3E02"/>
    <w:rsid w:val="002F24A3"/>
    <w:rsid w:val="00300C46"/>
    <w:rsid w:val="0030522D"/>
    <w:rsid w:val="0031616D"/>
    <w:rsid w:val="00321C10"/>
    <w:rsid w:val="00333775"/>
    <w:rsid w:val="00336A73"/>
    <w:rsid w:val="00350D50"/>
    <w:rsid w:val="00362D23"/>
    <w:rsid w:val="00365104"/>
    <w:rsid w:val="00386D06"/>
    <w:rsid w:val="00390AB5"/>
    <w:rsid w:val="003B4B79"/>
    <w:rsid w:val="003B5B07"/>
    <w:rsid w:val="003B6BD2"/>
    <w:rsid w:val="003B6FBC"/>
    <w:rsid w:val="003D09DB"/>
    <w:rsid w:val="00455F65"/>
    <w:rsid w:val="00481073"/>
    <w:rsid w:val="0049144F"/>
    <w:rsid w:val="004B3957"/>
    <w:rsid w:val="004C33F9"/>
    <w:rsid w:val="004E114D"/>
    <w:rsid w:val="004E1CBC"/>
    <w:rsid w:val="004E1E78"/>
    <w:rsid w:val="00511425"/>
    <w:rsid w:val="00514915"/>
    <w:rsid w:val="00531B29"/>
    <w:rsid w:val="00572658"/>
    <w:rsid w:val="00582233"/>
    <w:rsid w:val="00596EE2"/>
    <w:rsid w:val="005B30DC"/>
    <w:rsid w:val="005C09C2"/>
    <w:rsid w:val="005C3CEA"/>
    <w:rsid w:val="005D462E"/>
    <w:rsid w:val="005D7A13"/>
    <w:rsid w:val="005E59A6"/>
    <w:rsid w:val="005E7C7B"/>
    <w:rsid w:val="005F145B"/>
    <w:rsid w:val="00603C2D"/>
    <w:rsid w:val="006059FC"/>
    <w:rsid w:val="00617E85"/>
    <w:rsid w:val="00623839"/>
    <w:rsid w:val="00633A83"/>
    <w:rsid w:val="006445C3"/>
    <w:rsid w:val="00647FAE"/>
    <w:rsid w:val="00655F23"/>
    <w:rsid w:val="00663A76"/>
    <w:rsid w:val="0067482D"/>
    <w:rsid w:val="006C4A6F"/>
    <w:rsid w:val="006D3A6D"/>
    <w:rsid w:val="006D5C29"/>
    <w:rsid w:val="006D7BE1"/>
    <w:rsid w:val="006D7DDD"/>
    <w:rsid w:val="00702988"/>
    <w:rsid w:val="00712216"/>
    <w:rsid w:val="00714BFA"/>
    <w:rsid w:val="00773AF8"/>
    <w:rsid w:val="007933E0"/>
    <w:rsid w:val="007A5A7E"/>
    <w:rsid w:val="007A7C64"/>
    <w:rsid w:val="007B09EC"/>
    <w:rsid w:val="007C06B6"/>
    <w:rsid w:val="007D3B0A"/>
    <w:rsid w:val="007D6CD3"/>
    <w:rsid w:val="007E70EC"/>
    <w:rsid w:val="007F6E4C"/>
    <w:rsid w:val="00813B02"/>
    <w:rsid w:val="00820BDE"/>
    <w:rsid w:val="00835B11"/>
    <w:rsid w:val="00854FE9"/>
    <w:rsid w:val="00857ED4"/>
    <w:rsid w:val="00863A54"/>
    <w:rsid w:val="008666EB"/>
    <w:rsid w:val="00884B4C"/>
    <w:rsid w:val="008F7617"/>
    <w:rsid w:val="009033E6"/>
    <w:rsid w:val="00905465"/>
    <w:rsid w:val="00907E9B"/>
    <w:rsid w:val="009133F5"/>
    <w:rsid w:val="009454DD"/>
    <w:rsid w:val="00987425"/>
    <w:rsid w:val="009906AB"/>
    <w:rsid w:val="009A083F"/>
    <w:rsid w:val="009C3680"/>
    <w:rsid w:val="009E02FA"/>
    <w:rsid w:val="009E04A0"/>
    <w:rsid w:val="00A2152D"/>
    <w:rsid w:val="00A817D4"/>
    <w:rsid w:val="00A81D37"/>
    <w:rsid w:val="00A96F89"/>
    <w:rsid w:val="00AA1621"/>
    <w:rsid w:val="00AA6402"/>
    <w:rsid w:val="00AB1DCD"/>
    <w:rsid w:val="00AB3A7D"/>
    <w:rsid w:val="00AC3A7C"/>
    <w:rsid w:val="00B00C44"/>
    <w:rsid w:val="00B03C28"/>
    <w:rsid w:val="00B23CCB"/>
    <w:rsid w:val="00B2480F"/>
    <w:rsid w:val="00B31C8D"/>
    <w:rsid w:val="00B66B84"/>
    <w:rsid w:val="00B8297C"/>
    <w:rsid w:val="00BA200D"/>
    <w:rsid w:val="00BA4FEB"/>
    <w:rsid w:val="00BA7B1E"/>
    <w:rsid w:val="00BB3853"/>
    <w:rsid w:val="00BE5DEA"/>
    <w:rsid w:val="00BF7D1B"/>
    <w:rsid w:val="00C25ACE"/>
    <w:rsid w:val="00C434E4"/>
    <w:rsid w:val="00C44790"/>
    <w:rsid w:val="00C52449"/>
    <w:rsid w:val="00C709C5"/>
    <w:rsid w:val="00C70DC2"/>
    <w:rsid w:val="00C820DD"/>
    <w:rsid w:val="00CA244B"/>
    <w:rsid w:val="00CA4F18"/>
    <w:rsid w:val="00CB4885"/>
    <w:rsid w:val="00CC531B"/>
    <w:rsid w:val="00CC7962"/>
    <w:rsid w:val="00CD53E6"/>
    <w:rsid w:val="00CE5D43"/>
    <w:rsid w:val="00CF5FA4"/>
    <w:rsid w:val="00D0232C"/>
    <w:rsid w:val="00D06037"/>
    <w:rsid w:val="00D22191"/>
    <w:rsid w:val="00D23B59"/>
    <w:rsid w:val="00D47802"/>
    <w:rsid w:val="00D604D1"/>
    <w:rsid w:val="00D66ECA"/>
    <w:rsid w:val="00D71E08"/>
    <w:rsid w:val="00D75F9C"/>
    <w:rsid w:val="00D92278"/>
    <w:rsid w:val="00DB345B"/>
    <w:rsid w:val="00DC1B38"/>
    <w:rsid w:val="00DC6A6E"/>
    <w:rsid w:val="00DE36EE"/>
    <w:rsid w:val="00DF2D15"/>
    <w:rsid w:val="00DF47A6"/>
    <w:rsid w:val="00E37C2F"/>
    <w:rsid w:val="00E479C3"/>
    <w:rsid w:val="00E61B5C"/>
    <w:rsid w:val="00E650E6"/>
    <w:rsid w:val="00E81B63"/>
    <w:rsid w:val="00E8668B"/>
    <w:rsid w:val="00ED33E8"/>
    <w:rsid w:val="00EF7E23"/>
    <w:rsid w:val="00F009AE"/>
    <w:rsid w:val="00F24636"/>
    <w:rsid w:val="00F30F5E"/>
    <w:rsid w:val="00F548DA"/>
    <w:rsid w:val="00F868EA"/>
    <w:rsid w:val="00FA0CDB"/>
    <w:rsid w:val="00FC0536"/>
    <w:rsid w:val="00FC5966"/>
    <w:rsid w:val="00FE200E"/>
    <w:rsid w:val="00FE3F26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80B98"/>
  <w15:chartTrackingRefBased/>
  <w15:docId w15:val="{85485AD4-7DDA-48D0-B102-2B843BBC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4E1CB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rsid w:val="00CF5FA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7A5A7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0">
    <w:name w:val="heading 3"/>
    <w:basedOn w:val="a1"/>
    <w:link w:val="31"/>
    <w:uiPriority w:val="9"/>
    <w:qFormat/>
    <w:rsid w:val="00D92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CB4885"/>
    <w:pPr>
      <w:ind w:left="720"/>
      <w:contextualSpacing/>
    </w:pPr>
  </w:style>
  <w:style w:type="paragraph" w:styleId="a7">
    <w:name w:val="header"/>
    <w:basedOn w:val="a1"/>
    <w:link w:val="a8"/>
    <w:uiPriority w:val="99"/>
    <w:unhideWhenUsed/>
    <w:rsid w:val="006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6445C3"/>
  </w:style>
  <w:style w:type="paragraph" w:styleId="a9">
    <w:name w:val="footer"/>
    <w:basedOn w:val="a1"/>
    <w:link w:val="aa"/>
    <w:uiPriority w:val="99"/>
    <w:unhideWhenUsed/>
    <w:rsid w:val="006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6445C3"/>
  </w:style>
  <w:style w:type="paragraph" w:customStyle="1" w:styleId="1-">
    <w:name w:val="Заголовок 1-го уровня"/>
    <w:basedOn w:val="1"/>
    <w:link w:val="1-0"/>
    <w:qFormat/>
    <w:rsid w:val="003B5B07"/>
    <w:pPr>
      <w:pageBreakBefore/>
      <w:tabs>
        <w:tab w:val="left" w:pos="567"/>
      </w:tabs>
      <w:spacing w:after="240" w:line="360" w:lineRule="auto"/>
      <w:jc w:val="center"/>
    </w:pPr>
    <w:rPr>
      <w:rFonts w:eastAsia="Calibri"/>
      <w:b/>
      <w:caps/>
      <w:color w:val="000000"/>
      <w:sz w:val="28"/>
      <w:szCs w:val="28"/>
    </w:rPr>
  </w:style>
  <w:style w:type="paragraph" w:customStyle="1" w:styleId="2-">
    <w:name w:val="Заголовок 2-го уровня"/>
    <w:basedOn w:val="1-"/>
    <w:link w:val="2-0"/>
    <w:qFormat/>
    <w:rsid w:val="004E1CBC"/>
    <w:pPr>
      <w:suppressAutoHyphens/>
      <w:jc w:val="left"/>
    </w:pPr>
    <w:rPr>
      <w:sz w:val="24"/>
    </w:rPr>
  </w:style>
  <w:style w:type="character" w:customStyle="1" w:styleId="1-0">
    <w:name w:val="Заголовок 1-го уровня Знак"/>
    <w:link w:val="1-"/>
    <w:rsid w:val="003B5B07"/>
    <w:rPr>
      <w:rFonts w:ascii="Calibri Light" w:hAnsi="Calibri Light"/>
      <w:b/>
      <w:caps/>
      <w:color w:val="000000"/>
      <w:sz w:val="28"/>
      <w:szCs w:val="28"/>
      <w:lang w:eastAsia="en-US"/>
    </w:rPr>
  </w:style>
  <w:style w:type="paragraph" w:customStyle="1" w:styleId="3-">
    <w:name w:val="Заголовок 3-го уровня"/>
    <w:basedOn w:val="1-"/>
    <w:link w:val="3-0"/>
    <w:qFormat/>
    <w:rsid w:val="004E1CBC"/>
    <w:pPr>
      <w:suppressAutoHyphens/>
      <w:jc w:val="left"/>
    </w:pPr>
    <w:rPr>
      <w:sz w:val="20"/>
    </w:rPr>
  </w:style>
  <w:style w:type="character" w:customStyle="1" w:styleId="2-0">
    <w:name w:val="Заголовок 2-го уровня Знак"/>
    <w:link w:val="2-"/>
    <w:rsid w:val="004E1CBC"/>
    <w:rPr>
      <w:rFonts w:ascii="Calibri Light" w:eastAsia="Calibri" w:hAnsi="Calibri Light" w:cs="Times New Roman"/>
      <w:b/>
      <w:caps/>
      <w:color w:val="000000"/>
      <w:sz w:val="24"/>
      <w:szCs w:val="28"/>
    </w:rPr>
  </w:style>
  <w:style w:type="character" w:styleId="HTML">
    <w:name w:val="HTML Definition"/>
    <w:uiPriority w:val="99"/>
    <w:unhideWhenUsed/>
    <w:rsid w:val="00F868EA"/>
    <w:rPr>
      <w:i/>
      <w:iCs/>
    </w:rPr>
  </w:style>
  <w:style w:type="character" w:customStyle="1" w:styleId="3-0">
    <w:name w:val="Заголовок 3-го уровня Знак"/>
    <w:link w:val="3-"/>
    <w:rsid w:val="004E1CBC"/>
    <w:rPr>
      <w:rFonts w:ascii="Calibri Light" w:eastAsia="Calibri" w:hAnsi="Calibri Light" w:cs="Times New Roman"/>
      <w:b/>
      <w:caps/>
      <w:color w:val="000000"/>
      <w:sz w:val="20"/>
      <w:szCs w:val="28"/>
    </w:rPr>
  </w:style>
  <w:style w:type="paragraph" w:styleId="ab">
    <w:name w:val="Bibliography"/>
    <w:basedOn w:val="a1"/>
    <w:next w:val="a1"/>
    <w:link w:val="ac"/>
    <w:uiPriority w:val="37"/>
    <w:unhideWhenUsed/>
    <w:rsid w:val="00F868EA"/>
  </w:style>
  <w:style w:type="paragraph" w:styleId="ad">
    <w:name w:val="Body Text"/>
    <w:basedOn w:val="a1"/>
    <w:link w:val="ae"/>
    <w:uiPriority w:val="99"/>
    <w:unhideWhenUsed/>
    <w:qFormat/>
    <w:rsid w:val="00F868EA"/>
    <w:pPr>
      <w:spacing w:after="120" w:line="360" w:lineRule="auto"/>
      <w:ind w:firstLine="851"/>
      <w:jc w:val="both"/>
    </w:pPr>
    <w:rPr>
      <w:sz w:val="24"/>
    </w:rPr>
  </w:style>
  <w:style w:type="character" w:customStyle="1" w:styleId="ae">
    <w:name w:val="Основной текст Знак"/>
    <w:link w:val="ad"/>
    <w:uiPriority w:val="99"/>
    <w:rsid w:val="00F868EA"/>
    <w:rPr>
      <w:sz w:val="24"/>
    </w:rPr>
  </w:style>
  <w:style w:type="paragraph" w:customStyle="1" w:styleId="af">
    <w:name w:val="Определение"/>
    <w:link w:val="af0"/>
    <w:qFormat/>
    <w:rsid w:val="00F868EA"/>
    <w:pPr>
      <w:spacing w:after="120" w:line="360" w:lineRule="auto"/>
    </w:pPr>
    <w:rPr>
      <w:i/>
      <w:sz w:val="24"/>
      <w:szCs w:val="22"/>
      <w:lang w:eastAsia="en-US"/>
    </w:rPr>
  </w:style>
  <w:style w:type="paragraph" w:customStyle="1" w:styleId="af1">
    <w:name w:val="Примечание"/>
    <w:basedOn w:val="a1"/>
    <w:link w:val="af2"/>
    <w:qFormat/>
    <w:rsid w:val="00F868EA"/>
    <w:pPr>
      <w:tabs>
        <w:tab w:val="left" w:pos="567"/>
      </w:tabs>
      <w:spacing w:after="240" w:line="240" w:lineRule="auto"/>
      <w:ind w:firstLine="851"/>
    </w:pPr>
    <w:rPr>
      <w:i/>
      <w:sz w:val="20"/>
      <w:szCs w:val="28"/>
    </w:rPr>
  </w:style>
  <w:style w:type="character" w:customStyle="1" w:styleId="ac">
    <w:name w:val="Список литературы Знак"/>
    <w:basedOn w:val="a2"/>
    <w:link w:val="ab"/>
    <w:uiPriority w:val="37"/>
    <w:rsid w:val="00F868EA"/>
  </w:style>
  <w:style w:type="character" w:customStyle="1" w:styleId="af0">
    <w:name w:val="Определение Знак"/>
    <w:link w:val="af"/>
    <w:rsid w:val="00F868EA"/>
    <w:rPr>
      <w:i/>
      <w:sz w:val="24"/>
    </w:rPr>
  </w:style>
  <w:style w:type="paragraph" w:customStyle="1" w:styleId="af3">
    <w:name w:val="Название таблицы"/>
    <w:link w:val="af4"/>
    <w:qFormat/>
    <w:rsid w:val="00F868EA"/>
    <w:pPr>
      <w:suppressAutoHyphens/>
    </w:pPr>
    <w:rPr>
      <w:b/>
      <w:i/>
      <w:szCs w:val="28"/>
      <w:lang w:eastAsia="en-US"/>
    </w:rPr>
  </w:style>
  <w:style w:type="character" w:customStyle="1" w:styleId="af2">
    <w:name w:val="Примечание Знак"/>
    <w:link w:val="af1"/>
    <w:rsid w:val="00F868EA"/>
    <w:rPr>
      <w:rFonts w:eastAsia="Calibri"/>
      <w:i/>
      <w:sz w:val="20"/>
      <w:szCs w:val="28"/>
    </w:rPr>
  </w:style>
  <w:style w:type="paragraph" w:customStyle="1" w:styleId="af5">
    <w:name w:val="Название рисунка"/>
    <w:basedOn w:val="af3"/>
    <w:link w:val="af6"/>
    <w:qFormat/>
    <w:rsid w:val="00F868EA"/>
    <w:pPr>
      <w:jc w:val="center"/>
    </w:pPr>
    <w:rPr>
      <w:b w:val="0"/>
    </w:rPr>
  </w:style>
  <w:style w:type="character" w:customStyle="1" w:styleId="af4">
    <w:name w:val="Название таблицы Знак"/>
    <w:link w:val="af3"/>
    <w:rsid w:val="00F868EA"/>
    <w:rPr>
      <w:rFonts w:eastAsia="Calibri"/>
      <w:b/>
      <w:i/>
      <w:sz w:val="20"/>
      <w:szCs w:val="28"/>
    </w:rPr>
  </w:style>
  <w:style w:type="paragraph" w:customStyle="1" w:styleId="af7">
    <w:name w:val="Формула"/>
    <w:link w:val="af8"/>
    <w:qFormat/>
    <w:rsid w:val="00F868EA"/>
    <w:pPr>
      <w:spacing w:before="120" w:after="240"/>
      <w:ind w:firstLine="1418"/>
    </w:pPr>
    <w:rPr>
      <w:i/>
      <w:sz w:val="24"/>
      <w:szCs w:val="28"/>
      <w:lang w:eastAsia="en-US"/>
    </w:rPr>
  </w:style>
  <w:style w:type="character" w:customStyle="1" w:styleId="af6">
    <w:name w:val="Название рисунка Знак"/>
    <w:link w:val="af5"/>
    <w:rsid w:val="00F868EA"/>
    <w:rPr>
      <w:rFonts w:eastAsia="Calibri"/>
      <w:b w:val="0"/>
      <w:i/>
      <w:sz w:val="20"/>
      <w:szCs w:val="28"/>
    </w:rPr>
  </w:style>
  <w:style w:type="paragraph" w:styleId="a0">
    <w:name w:val="List"/>
    <w:basedOn w:val="a1"/>
    <w:link w:val="af9"/>
    <w:uiPriority w:val="99"/>
    <w:unhideWhenUsed/>
    <w:qFormat/>
    <w:rsid w:val="00F868EA"/>
    <w:pPr>
      <w:numPr>
        <w:numId w:val="14"/>
      </w:numPr>
      <w:spacing w:after="120" w:line="360" w:lineRule="auto"/>
      <w:ind w:left="0" w:firstLine="0"/>
      <w:contextualSpacing/>
    </w:pPr>
    <w:rPr>
      <w:sz w:val="24"/>
    </w:rPr>
  </w:style>
  <w:style w:type="character" w:customStyle="1" w:styleId="af8">
    <w:name w:val="Формула Знак"/>
    <w:link w:val="af7"/>
    <w:rsid w:val="00F868EA"/>
    <w:rPr>
      <w:rFonts w:eastAsia="Calibri"/>
      <w:i/>
      <w:sz w:val="24"/>
      <w:szCs w:val="28"/>
    </w:rPr>
  </w:style>
  <w:style w:type="paragraph" w:customStyle="1" w:styleId="afa">
    <w:name w:val="Колонтитул"/>
    <w:basedOn w:val="a0"/>
    <w:link w:val="afb"/>
    <w:qFormat/>
    <w:rsid w:val="00E479C3"/>
    <w:pPr>
      <w:numPr>
        <w:numId w:val="0"/>
      </w:numPr>
      <w:spacing w:after="0" w:line="0" w:lineRule="atLeast"/>
      <w:jc w:val="center"/>
    </w:pPr>
    <w:rPr>
      <w:i/>
      <w:sz w:val="20"/>
    </w:rPr>
  </w:style>
  <w:style w:type="character" w:customStyle="1" w:styleId="af9">
    <w:name w:val="Список Знак"/>
    <w:link w:val="a0"/>
    <w:uiPriority w:val="99"/>
    <w:rsid w:val="00E479C3"/>
    <w:rPr>
      <w:sz w:val="24"/>
    </w:rPr>
  </w:style>
  <w:style w:type="character" w:customStyle="1" w:styleId="afb">
    <w:name w:val="Колонтитул Знак"/>
    <w:link w:val="afa"/>
    <w:rsid w:val="00E479C3"/>
    <w:rPr>
      <w:i/>
      <w:sz w:val="20"/>
    </w:rPr>
  </w:style>
  <w:style w:type="table" w:styleId="afc">
    <w:name w:val="Table Grid"/>
    <w:basedOn w:val="a3"/>
    <w:uiPriority w:val="39"/>
    <w:rsid w:val="00CF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5FA4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fd">
    <w:name w:val="TOC Heading"/>
    <w:basedOn w:val="1"/>
    <w:next w:val="a1"/>
    <w:uiPriority w:val="39"/>
    <w:unhideWhenUsed/>
    <w:rsid w:val="00CF5FA4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F5FA4"/>
    <w:pPr>
      <w:spacing w:after="100"/>
    </w:pPr>
  </w:style>
  <w:style w:type="character" w:styleId="afe">
    <w:name w:val="Hyperlink"/>
    <w:uiPriority w:val="99"/>
    <w:unhideWhenUsed/>
    <w:rsid w:val="00CF5FA4"/>
    <w:rPr>
      <w:color w:val="0563C1"/>
      <w:u w:val="single"/>
    </w:rPr>
  </w:style>
  <w:style w:type="character" w:customStyle="1" w:styleId="21">
    <w:name w:val="Заголовок 2 Знак"/>
    <w:link w:val="20"/>
    <w:uiPriority w:val="9"/>
    <w:semiHidden/>
    <w:rsid w:val="007A5A7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p-programmsitemtimevalue">
    <w:name w:val="p-programms__item__time__value"/>
    <w:basedOn w:val="a2"/>
    <w:rsid w:val="004E1E78"/>
  </w:style>
  <w:style w:type="character" w:customStyle="1" w:styleId="p-programmsitemnamelink">
    <w:name w:val="p-programms__item__name__link"/>
    <w:basedOn w:val="a2"/>
    <w:rsid w:val="004E1E78"/>
  </w:style>
  <w:style w:type="paragraph" w:styleId="aff">
    <w:name w:val="Normal (Web)"/>
    <w:basedOn w:val="a1"/>
    <w:uiPriority w:val="99"/>
    <w:semiHidden/>
    <w:unhideWhenUsed/>
    <w:rsid w:val="00026C8F"/>
    <w:rPr>
      <w:rFonts w:ascii="Times New Roman" w:hAnsi="Times New Roman"/>
      <w:sz w:val="24"/>
      <w:szCs w:val="24"/>
    </w:rPr>
  </w:style>
  <w:style w:type="character" w:styleId="aff0">
    <w:name w:val="Placeholder Text"/>
    <w:uiPriority w:val="99"/>
    <w:semiHidden/>
    <w:rsid w:val="00572658"/>
    <w:rPr>
      <w:color w:val="808080"/>
    </w:rPr>
  </w:style>
  <w:style w:type="paragraph" w:styleId="aff1">
    <w:name w:val="caption"/>
    <w:basedOn w:val="a1"/>
    <w:next w:val="a1"/>
    <w:uiPriority w:val="35"/>
    <w:unhideWhenUsed/>
    <w:rsid w:val="003B6FB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">
    <w:name w:val="List Bullet"/>
    <w:basedOn w:val="a1"/>
    <w:uiPriority w:val="99"/>
    <w:unhideWhenUsed/>
    <w:rsid w:val="00EF7E23"/>
    <w:pPr>
      <w:numPr>
        <w:numId w:val="4"/>
      </w:numPr>
      <w:contextualSpacing/>
    </w:pPr>
  </w:style>
  <w:style w:type="paragraph" w:styleId="2">
    <w:name w:val="List Bullet 2"/>
    <w:basedOn w:val="a1"/>
    <w:uiPriority w:val="99"/>
    <w:unhideWhenUsed/>
    <w:rsid w:val="00EF7E23"/>
    <w:pPr>
      <w:numPr>
        <w:numId w:val="5"/>
      </w:numPr>
      <w:contextualSpacing/>
    </w:pPr>
  </w:style>
  <w:style w:type="paragraph" w:styleId="3">
    <w:name w:val="List Bullet 3"/>
    <w:basedOn w:val="a1"/>
    <w:uiPriority w:val="99"/>
    <w:unhideWhenUsed/>
    <w:rsid w:val="00EF7E23"/>
    <w:pPr>
      <w:numPr>
        <w:numId w:val="6"/>
      </w:numPr>
      <w:contextualSpacing/>
    </w:pPr>
  </w:style>
  <w:style w:type="paragraph" w:styleId="4">
    <w:name w:val="List Bullet 4"/>
    <w:basedOn w:val="a1"/>
    <w:uiPriority w:val="99"/>
    <w:unhideWhenUsed/>
    <w:rsid w:val="00EF7E23"/>
    <w:pPr>
      <w:numPr>
        <w:numId w:val="7"/>
      </w:numPr>
      <w:contextualSpacing/>
    </w:pPr>
  </w:style>
  <w:style w:type="character" w:styleId="aff2">
    <w:name w:val="Strong"/>
    <w:uiPriority w:val="22"/>
    <w:rsid w:val="00B2480F"/>
    <w:rPr>
      <w:b/>
      <w:bCs/>
    </w:rPr>
  </w:style>
  <w:style w:type="character" w:customStyle="1" w:styleId="text-default">
    <w:name w:val="text-default"/>
    <w:basedOn w:val="a2"/>
    <w:rsid w:val="00B2480F"/>
  </w:style>
  <w:style w:type="paragraph" w:styleId="HTML0">
    <w:name w:val="HTML Preformatted"/>
    <w:basedOn w:val="a1"/>
    <w:link w:val="HTML1"/>
    <w:uiPriority w:val="99"/>
    <w:semiHidden/>
    <w:unhideWhenUsed/>
    <w:rsid w:val="00D06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06037"/>
    <w:rPr>
      <w:rFonts w:ascii="Courier New" w:eastAsia="Times New Roman" w:hAnsi="Courier New" w:cs="Courier New"/>
    </w:rPr>
  </w:style>
  <w:style w:type="character" w:customStyle="1" w:styleId="31">
    <w:name w:val="Заголовок 3 Знак"/>
    <w:basedOn w:val="a2"/>
    <w:link w:val="30"/>
    <w:uiPriority w:val="9"/>
    <w:rsid w:val="00D92278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Default">
    <w:name w:val="Default"/>
    <w:rsid w:val="009C3680"/>
    <w:rPr>
      <w:rFonts w:ascii="Times New Roman" w:eastAsia="Times New Roman" w:hAnsi="Times New Roman"/>
      <w:color w:val="000000"/>
      <w:sz w:val="24"/>
    </w:rPr>
  </w:style>
  <w:style w:type="character" w:customStyle="1" w:styleId="a6">
    <w:name w:val="Абзац списка Знак"/>
    <w:basedOn w:val="a2"/>
    <w:link w:val="a5"/>
    <w:rsid w:val="009C368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5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096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10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0944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3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5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70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38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1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11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2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76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39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61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46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976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2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196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1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59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548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78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500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6949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082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867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626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17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8528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698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316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59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9039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493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70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4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732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80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84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684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276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0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46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06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704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94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19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67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37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446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15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318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702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14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885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655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336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42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627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2229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752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3008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312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27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923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94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77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24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057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00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66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780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578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09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57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5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532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910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582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196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206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01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454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12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37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29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503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78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09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15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247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340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106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76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01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188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93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49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76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50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112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3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16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67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1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7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omework\&#1094;&#1082;\1%20&#1083;&#1072;&#1073;\&#1056;&#1072;&#1073;&#1086;&#1090;&#1072;1_&#1050;&#1080;&#1088;&#1080;&#1083;&#1102;&#1082;%20&#1044;&#1077;&#1085;&#1080;&#1089;%20&#1040;&#1083;&#1077;&#1082;&#1089;&#1077;&#1077;&#1074;&#1080;&#109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23D7-EC32-4E23-ABD9-6AC27191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Работа1_Кирилюк Денис Алексеевич.dot</Template>
  <TotalTime>1419</TotalTime>
  <Pages>11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Зайцев Артем Павлович</cp:lastModifiedBy>
  <cp:revision>108</cp:revision>
  <dcterms:created xsi:type="dcterms:W3CDTF">2021-02-14T18:59:00Z</dcterms:created>
  <dcterms:modified xsi:type="dcterms:W3CDTF">2023-03-27T10:35:00Z</dcterms:modified>
</cp:coreProperties>
</file>