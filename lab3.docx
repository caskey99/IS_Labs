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1444" w14:textId="77777777" w:rsidR="005D7A13" w:rsidRPr="007E70EC" w:rsidRDefault="00D75F9C" w:rsidP="007E70EC">
      <w:pPr>
        <w:jc w:val="center"/>
      </w:pPr>
      <w:r w:rsidRPr="00B66B84">
        <w:t>МИНИСТЕРСТВО НАУКИ И ВЫСШЕГО ОБРАЗОВАНИЯ РОССИЙСКОЙ ФЕДЕРАЦИИ</w:t>
      </w:r>
    </w:p>
    <w:p w14:paraId="7C185548" w14:textId="77777777" w:rsidR="00D75F9C" w:rsidRPr="004E1CBC" w:rsidRDefault="00B66B84" w:rsidP="004E1CBC">
      <w:pPr>
        <w:tabs>
          <w:tab w:val="left" w:pos="567"/>
        </w:tabs>
        <w:spacing w:after="240" w:line="360" w:lineRule="auto"/>
        <w:jc w:val="center"/>
        <w:rPr>
          <w:sz w:val="20"/>
          <w:szCs w:val="20"/>
        </w:rPr>
      </w:pPr>
      <w:r w:rsidRPr="004E1CBC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C8CB087" w14:textId="77777777" w:rsidR="00B66B84" w:rsidRPr="004E1CBC" w:rsidRDefault="00B66B84" w:rsidP="00B66B84">
      <w:pPr>
        <w:tabs>
          <w:tab w:val="left" w:pos="567"/>
        </w:tabs>
        <w:spacing w:after="240" w:line="360" w:lineRule="auto"/>
        <w:jc w:val="center"/>
      </w:pPr>
      <w:r w:rsidRPr="004E1CBC">
        <w:t>«Санкт-Петербургский национальный исследовательский университет информационных технологий, механики и оптики»</w:t>
      </w:r>
    </w:p>
    <w:p w14:paraId="4C5D112B" w14:textId="77777777" w:rsidR="00B66B84" w:rsidRPr="00B66B84" w:rsidRDefault="00B66B84" w:rsidP="00B66B84">
      <w:pPr>
        <w:tabs>
          <w:tab w:val="left" w:pos="567"/>
        </w:tabs>
        <w:spacing w:after="240" w:line="360" w:lineRule="auto"/>
        <w:jc w:val="center"/>
        <w:rPr>
          <w:sz w:val="24"/>
          <w:szCs w:val="24"/>
        </w:rPr>
      </w:pPr>
      <w:proofErr w:type="spellStart"/>
      <w:r w:rsidRPr="00B66B84">
        <w:rPr>
          <w:sz w:val="24"/>
          <w:szCs w:val="24"/>
        </w:rPr>
        <w:t>Мегафакультет</w:t>
      </w:r>
      <w:proofErr w:type="spellEnd"/>
      <w:r w:rsidRPr="00B66B84">
        <w:rPr>
          <w:sz w:val="24"/>
          <w:szCs w:val="24"/>
        </w:rPr>
        <w:t xml:space="preserve"> трансляционных информационных технологий</w:t>
      </w:r>
    </w:p>
    <w:p w14:paraId="29688E91" w14:textId="77777777" w:rsidR="004E1CBC" w:rsidRPr="00390AB5" w:rsidRDefault="00B66B84" w:rsidP="00390AB5">
      <w:pPr>
        <w:pStyle w:val="af"/>
        <w:spacing w:line="1200" w:lineRule="auto"/>
        <w:jc w:val="center"/>
        <w:rPr>
          <w:i w:val="0"/>
        </w:rPr>
      </w:pPr>
      <w:r w:rsidRPr="00E479C3">
        <w:rPr>
          <w:i w:val="0"/>
        </w:rPr>
        <w:t>Факультет информационных технологий и программирования</w:t>
      </w:r>
    </w:p>
    <w:p w14:paraId="2B321264" w14:textId="1FCA963C" w:rsidR="00B66B84" w:rsidRPr="00B66B84" w:rsidRDefault="005E7C7B" w:rsidP="00B66B84">
      <w:pPr>
        <w:tabs>
          <w:tab w:val="left" w:pos="567"/>
        </w:tabs>
        <w:spacing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B66B84" w:rsidRPr="00B66B84">
        <w:rPr>
          <w:b/>
          <w:sz w:val="28"/>
          <w:szCs w:val="28"/>
        </w:rPr>
        <w:t xml:space="preserve"> №0</w:t>
      </w:r>
      <w:r w:rsidR="00E37C2F">
        <w:rPr>
          <w:b/>
          <w:sz w:val="28"/>
          <w:szCs w:val="28"/>
        </w:rPr>
        <w:t>3</w:t>
      </w:r>
    </w:p>
    <w:p w14:paraId="3AF84545" w14:textId="11B54CBB" w:rsidR="00CB4885" w:rsidRDefault="00B66B84" w:rsidP="00CB4885">
      <w:pPr>
        <w:tabs>
          <w:tab w:val="left" w:pos="567"/>
        </w:tabs>
        <w:spacing w:after="240" w:line="360" w:lineRule="auto"/>
        <w:jc w:val="center"/>
        <w:rPr>
          <w:b/>
          <w:sz w:val="28"/>
          <w:szCs w:val="28"/>
        </w:rPr>
      </w:pPr>
      <w:r w:rsidRPr="00B66B84">
        <w:rPr>
          <w:b/>
          <w:sz w:val="28"/>
          <w:szCs w:val="28"/>
        </w:rPr>
        <w:t>По дисциплине «</w:t>
      </w:r>
      <w:r w:rsidR="00E37C2F" w:rsidRPr="00E37C2F">
        <w:rPr>
          <w:b/>
          <w:sz w:val="28"/>
          <w:szCs w:val="28"/>
        </w:rPr>
        <w:t>Криптография</w:t>
      </w:r>
      <w:r w:rsidRPr="00B66B84">
        <w:rPr>
          <w:b/>
          <w:sz w:val="28"/>
          <w:szCs w:val="28"/>
        </w:rPr>
        <w:t>»</w:t>
      </w:r>
    </w:p>
    <w:p w14:paraId="02CBEA8F" w14:textId="2A327E23" w:rsidR="00702988" w:rsidRDefault="00041079" w:rsidP="00CB4885">
      <w:pPr>
        <w:tabs>
          <w:tab w:val="left" w:pos="567"/>
        </w:tabs>
        <w:spacing w:after="240" w:line="360" w:lineRule="auto"/>
        <w:jc w:val="center"/>
        <w:rPr>
          <w:b/>
          <w:sz w:val="28"/>
          <w:szCs w:val="28"/>
        </w:rPr>
      </w:pPr>
      <w:bookmarkStart w:id="0" w:name="_Hlk96881049"/>
      <w:r w:rsidRPr="00041079">
        <w:rPr>
          <w:b/>
          <w:sz w:val="28"/>
          <w:szCs w:val="28"/>
        </w:rPr>
        <w:t>Разграничение доступа к папкам, файлам и к разделам реестра в операционных системах Windows</w:t>
      </w:r>
      <w:r>
        <w:rPr>
          <w:b/>
          <w:sz w:val="28"/>
          <w:szCs w:val="28"/>
        </w:rPr>
        <w:t>.</w:t>
      </w:r>
    </w:p>
    <w:bookmarkEnd w:id="0"/>
    <w:p w14:paraId="71FC8817" w14:textId="6D62287C" w:rsidR="00702988" w:rsidRDefault="00CB4885" w:rsidP="004E1CBC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>Выполнил студент</w:t>
      </w:r>
    </w:p>
    <w:p w14:paraId="742E4EE2" w14:textId="418ED285" w:rsidR="004E1CBC" w:rsidRDefault="00CB4885" w:rsidP="004E1CBC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>группы №</w:t>
      </w:r>
      <w:r w:rsidR="00702988">
        <w:rPr>
          <w:sz w:val="28"/>
          <w:szCs w:val="28"/>
        </w:rPr>
        <w:t xml:space="preserve"> </w:t>
      </w:r>
      <w:r>
        <w:rPr>
          <w:sz w:val="28"/>
          <w:szCs w:val="28"/>
        </w:rPr>
        <w:t>М3</w:t>
      </w:r>
      <w:r w:rsidR="00041079">
        <w:rPr>
          <w:sz w:val="28"/>
          <w:szCs w:val="28"/>
        </w:rPr>
        <w:t>4</w:t>
      </w:r>
      <w:r>
        <w:rPr>
          <w:sz w:val="28"/>
          <w:szCs w:val="28"/>
        </w:rPr>
        <w:t>08</w:t>
      </w:r>
      <w:r w:rsidR="00455F65">
        <w:rPr>
          <w:sz w:val="28"/>
          <w:szCs w:val="28"/>
        </w:rPr>
        <w:t>1</w:t>
      </w:r>
    </w:p>
    <w:p w14:paraId="374E35C1" w14:textId="641A3CAF" w:rsidR="00702988" w:rsidRDefault="00702988" w:rsidP="00390AB5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>Зайцев Артем Павлович</w:t>
      </w:r>
    </w:p>
    <w:p w14:paraId="7B4BBAE3" w14:textId="561822CE" w:rsidR="005E7C7B" w:rsidRDefault="005E7C7B" w:rsidP="00390AB5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</w:p>
    <w:p w14:paraId="76FC1C30" w14:textId="40D25818" w:rsidR="00041079" w:rsidRDefault="00041079" w:rsidP="00390AB5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</w:p>
    <w:p w14:paraId="608A77E5" w14:textId="77777777" w:rsidR="00041079" w:rsidRDefault="00041079" w:rsidP="00390AB5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</w:p>
    <w:p w14:paraId="1CC19D46" w14:textId="6FD6CFAE" w:rsidR="004E1CBC" w:rsidRDefault="006445C3" w:rsidP="00184096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884B4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ECE26BF" w14:textId="7C188254" w:rsidR="00184096" w:rsidRDefault="00041079" w:rsidP="00184096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  <w:proofErr w:type="spellStart"/>
      <w:r w:rsidRPr="00041079">
        <w:rPr>
          <w:sz w:val="28"/>
          <w:szCs w:val="28"/>
        </w:rPr>
        <w:t>Едрец</w:t>
      </w:r>
      <w:proofErr w:type="spellEnd"/>
      <w:r w:rsidRPr="00041079">
        <w:rPr>
          <w:sz w:val="28"/>
          <w:szCs w:val="28"/>
        </w:rPr>
        <w:t xml:space="preserve"> Илья Григорьевич</w:t>
      </w:r>
    </w:p>
    <w:p w14:paraId="28667C6D" w14:textId="77777777" w:rsidR="00184096" w:rsidRDefault="00184096" w:rsidP="00184096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</w:p>
    <w:p w14:paraId="7EC01E96" w14:textId="77777777" w:rsidR="00184096" w:rsidRDefault="00184096" w:rsidP="00184096">
      <w:pPr>
        <w:tabs>
          <w:tab w:val="left" w:pos="567"/>
        </w:tabs>
        <w:spacing w:after="0" w:line="360" w:lineRule="auto"/>
        <w:ind w:left="5670"/>
        <w:rPr>
          <w:sz w:val="28"/>
          <w:szCs w:val="28"/>
        </w:rPr>
      </w:pPr>
    </w:p>
    <w:p w14:paraId="45EC2698" w14:textId="77F68738" w:rsidR="00184096" w:rsidRDefault="00184096" w:rsidP="00702988">
      <w:pPr>
        <w:tabs>
          <w:tab w:val="left" w:pos="567"/>
        </w:tabs>
        <w:spacing w:after="0" w:line="360" w:lineRule="auto"/>
        <w:rPr>
          <w:sz w:val="28"/>
          <w:szCs w:val="28"/>
        </w:rPr>
      </w:pPr>
    </w:p>
    <w:p w14:paraId="47AE6EB9" w14:textId="09DA80F5" w:rsidR="00041079" w:rsidRDefault="00041079" w:rsidP="00702988">
      <w:pPr>
        <w:tabs>
          <w:tab w:val="left" w:pos="567"/>
        </w:tabs>
        <w:spacing w:after="0" w:line="360" w:lineRule="auto"/>
        <w:rPr>
          <w:sz w:val="28"/>
          <w:szCs w:val="28"/>
        </w:rPr>
      </w:pPr>
    </w:p>
    <w:p w14:paraId="20556B38" w14:textId="77777777" w:rsidR="00041079" w:rsidRDefault="00041079" w:rsidP="00702988">
      <w:pPr>
        <w:tabs>
          <w:tab w:val="left" w:pos="567"/>
        </w:tabs>
        <w:spacing w:after="0" w:line="360" w:lineRule="auto"/>
        <w:rPr>
          <w:sz w:val="28"/>
          <w:szCs w:val="28"/>
        </w:rPr>
      </w:pPr>
    </w:p>
    <w:p w14:paraId="0F9169F7" w14:textId="77777777" w:rsidR="007A5A7E" w:rsidRPr="007E70EC" w:rsidRDefault="004E1CBC" w:rsidP="00184096">
      <w:pPr>
        <w:pStyle w:val="ad"/>
        <w:spacing w:after="0"/>
        <w:ind w:firstLine="0"/>
        <w:jc w:val="center"/>
        <w:rPr>
          <w:i/>
        </w:rPr>
      </w:pPr>
      <w:r w:rsidRPr="007E70EC">
        <w:rPr>
          <w:i/>
        </w:rPr>
        <w:t>САНКТ-ПЕТЕРБУРГ</w:t>
      </w:r>
      <w:bookmarkStart w:id="1" w:name="_Toc20767623"/>
    </w:p>
    <w:p w14:paraId="2A583ECC" w14:textId="2DB84C8E" w:rsidR="00041079" w:rsidRDefault="00CF5FA4" w:rsidP="00041079">
      <w:pPr>
        <w:pStyle w:val="ad"/>
        <w:spacing w:after="0"/>
        <w:ind w:firstLine="0"/>
        <w:jc w:val="center"/>
        <w:rPr>
          <w:i/>
        </w:rPr>
      </w:pPr>
      <w:r w:rsidRPr="007E70EC">
        <w:rPr>
          <w:i/>
        </w:rPr>
        <w:t>20</w:t>
      </w:r>
      <w:bookmarkEnd w:id="1"/>
      <w:r w:rsidR="00455F65">
        <w:rPr>
          <w:i/>
        </w:rPr>
        <w:t>2</w:t>
      </w:r>
      <w:r w:rsidR="00041079">
        <w:rPr>
          <w:i/>
        </w:rPr>
        <w:t>3</w:t>
      </w:r>
    </w:p>
    <w:p w14:paraId="125DA8E6" w14:textId="298D8435" w:rsidR="00BE5DEA" w:rsidRPr="00BE5DEA" w:rsidRDefault="00BE5DEA" w:rsidP="00BE5DEA">
      <w:pPr>
        <w:pStyle w:val="ad"/>
        <w:spacing w:after="0"/>
        <w:ind w:firstLine="0"/>
        <w:jc w:val="left"/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Gpg</w:t>
      </w:r>
      <w:proofErr w:type="spellEnd"/>
      <w:r>
        <w:rPr>
          <w:i/>
          <w:lang w:val="en-US"/>
        </w:rPr>
        <w:t xml:space="preserve"> --version:</w:t>
      </w:r>
    </w:p>
    <w:p w14:paraId="5398D13D" w14:textId="246672A7" w:rsidR="00E37C2F" w:rsidRDefault="007D6CD3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drawing>
          <wp:inline distT="0" distB="0" distL="0" distR="0" wp14:anchorId="7E294482" wp14:editId="10363DE5">
            <wp:extent cx="4705350" cy="28765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43D8" w14:textId="057E7F54" w:rsidR="007D6CD3" w:rsidRPr="00BE5DEA" w:rsidRDefault="00BE5DEA" w:rsidP="00E37C2F">
      <w:pPr>
        <w:pStyle w:val="ad"/>
        <w:spacing w:after="0"/>
        <w:ind w:firstLine="0"/>
        <w:jc w:val="left"/>
        <w:rPr>
          <w:i/>
          <w:lang w:val="en-US"/>
        </w:rPr>
      </w:pPr>
      <w:proofErr w:type="spellStart"/>
      <w:r>
        <w:rPr>
          <w:i/>
          <w:lang w:val="en-US"/>
        </w:rPr>
        <w:t>Gnupg</w:t>
      </w:r>
      <w:proofErr w:type="spellEnd"/>
      <w:r>
        <w:rPr>
          <w:i/>
          <w:lang w:val="en-US"/>
        </w:rPr>
        <w:t xml:space="preserve"> create:</w:t>
      </w:r>
    </w:p>
    <w:p w14:paraId="06E536AE" w14:textId="3A2AB90B" w:rsidR="007D6CD3" w:rsidRDefault="00514915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drawing>
          <wp:inline distT="0" distB="0" distL="0" distR="0" wp14:anchorId="637C5527" wp14:editId="33DB9568">
            <wp:extent cx="5810250" cy="29146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A51A" w14:textId="727B069D" w:rsidR="006D3A6D" w:rsidRDefault="006D3A6D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74B9A832" w14:textId="11768D6A" w:rsidR="00D23B59" w:rsidRDefault="00D23B59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0C1BC9BE" w14:textId="21173446" w:rsidR="00D23B59" w:rsidRDefault="00D23B59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123D2864" w14:textId="4F433854" w:rsidR="00D23B59" w:rsidRDefault="00D23B59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60D4CA9A" w14:textId="5E6D58D9" w:rsidR="00D23B59" w:rsidRDefault="00D23B59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23F6740C" w14:textId="40CEA376" w:rsidR="00D23B59" w:rsidRDefault="00D23B59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5261BB0F" w14:textId="0A521C73" w:rsidR="00D23B59" w:rsidRDefault="00D23B59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0B1A0DC5" w14:textId="018EF591" w:rsidR="00D23B59" w:rsidRDefault="00D23B59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646F7B96" w14:textId="23E52760" w:rsidR="00D23B59" w:rsidRDefault="00D23B59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292452D0" w14:textId="7189AD3B" w:rsidR="00D23B59" w:rsidRDefault="00D23B59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49C7AF10" w14:textId="2234B3BA" w:rsidR="00D23B59" w:rsidRPr="00D23B59" w:rsidRDefault="00D23B59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</w:rPr>
        <w:lastRenderedPageBreak/>
        <w:t xml:space="preserve">Создадим </w:t>
      </w:r>
      <w:r w:rsidRPr="00D23B59">
        <w:rPr>
          <w:i/>
        </w:rPr>
        <w:t>ключ</w:t>
      </w:r>
      <w:r>
        <w:rPr>
          <w:i/>
        </w:rPr>
        <w:t xml:space="preserve"> </w:t>
      </w:r>
      <w:r w:rsidRPr="00D23B59">
        <w:rPr>
          <w:i/>
        </w:rPr>
        <w:t>RSA</w:t>
      </w:r>
      <w:r>
        <w:rPr>
          <w:i/>
          <w:lang w:val="en-US"/>
        </w:rPr>
        <w:t>:</w:t>
      </w:r>
    </w:p>
    <w:p w14:paraId="5FDCA9DB" w14:textId="6C102CBD" w:rsidR="006D3A6D" w:rsidRDefault="006D3A6D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drawing>
          <wp:inline distT="0" distB="0" distL="0" distR="0" wp14:anchorId="7C369551" wp14:editId="550B43A7">
            <wp:extent cx="5372100" cy="54673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2CC5" w14:textId="6A692B0B" w:rsidR="00712216" w:rsidRPr="00D23B59" w:rsidRDefault="00D23B59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  <w:lang w:val="en-US"/>
        </w:rPr>
        <w:t>Pass:</w:t>
      </w:r>
    </w:p>
    <w:p w14:paraId="52E16D24" w14:textId="7A5AD60A" w:rsidR="00712216" w:rsidRDefault="00712216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drawing>
          <wp:inline distT="0" distB="0" distL="0" distR="0" wp14:anchorId="15AACBEB" wp14:editId="545DC040">
            <wp:extent cx="4343400" cy="256222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257D" w14:textId="5DF4D698" w:rsidR="002D62AB" w:rsidRDefault="002D62AB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0E0119E5" w14:textId="77777777" w:rsidR="002D62AB" w:rsidRDefault="002D62AB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1A0C3914" w14:textId="42DDDA84" w:rsidR="00D47802" w:rsidRDefault="00D47802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0D6207D4" wp14:editId="04D3188D">
            <wp:extent cx="5657850" cy="551497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D7D6" w14:textId="42637301" w:rsidR="00E61B5C" w:rsidRPr="002D62AB" w:rsidRDefault="002D62AB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</w:rPr>
        <w:t>Наш ключ</w:t>
      </w:r>
      <w:r>
        <w:rPr>
          <w:i/>
          <w:lang w:val="en-US"/>
        </w:rPr>
        <w:t>:</w:t>
      </w:r>
    </w:p>
    <w:p w14:paraId="78DB0C5A" w14:textId="31FBE818" w:rsidR="00E61B5C" w:rsidRDefault="00E61B5C" w:rsidP="00E37C2F">
      <w:pPr>
        <w:pStyle w:val="ad"/>
        <w:spacing w:after="0"/>
        <w:ind w:firstLine="0"/>
        <w:jc w:val="left"/>
        <w:rPr>
          <w:rFonts w:ascii="Lucida Console" w:hAnsi="Lucida Console" w:cs="Lucida Console"/>
          <w:sz w:val="18"/>
          <w:szCs w:val="18"/>
          <w:lang w:eastAsia="ru-RU"/>
        </w:rPr>
      </w:pPr>
      <w:r>
        <w:rPr>
          <w:rFonts w:ascii="Lucida Console" w:hAnsi="Lucida Console" w:cs="Lucida Console"/>
          <w:sz w:val="18"/>
          <w:szCs w:val="18"/>
          <w:lang w:eastAsia="ru-RU"/>
        </w:rPr>
        <w:t>2824DE9ECEA17B30B9DCE77144B0E3F63A06A965</w:t>
      </w:r>
    </w:p>
    <w:p w14:paraId="2803AE32" w14:textId="7C3FC3E7" w:rsidR="007D3B0A" w:rsidRDefault="007D3B0A" w:rsidP="00E37C2F">
      <w:pPr>
        <w:pStyle w:val="ad"/>
        <w:spacing w:after="0"/>
        <w:ind w:firstLine="0"/>
        <w:jc w:val="left"/>
        <w:rPr>
          <w:rFonts w:ascii="Lucida Console" w:hAnsi="Lucida Console" w:cs="Lucida Console"/>
          <w:sz w:val="18"/>
          <w:szCs w:val="18"/>
          <w:lang w:eastAsia="ru-RU"/>
        </w:rPr>
      </w:pPr>
    </w:p>
    <w:p w14:paraId="354B6D41" w14:textId="4D73B13E" w:rsidR="002D62AB" w:rsidRPr="002D62AB" w:rsidRDefault="002D62AB" w:rsidP="00E37C2F">
      <w:pPr>
        <w:pStyle w:val="ad"/>
        <w:spacing w:after="0"/>
        <w:ind w:firstLine="0"/>
        <w:jc w:val="left"/>
        <w:rPr>
          <w:rFonts w:asciiTheme="minorHAnsi" w:hAnsiTheme="minorHAnsi" w:cstheme="minorHAnsi"/>
          <w:i/>
          <w:iCs/>
          <w:szCs w:val="24"/>
          <w:lang w:val="en-US" w:eastAsia="ru-RU"/>
        </w:rPr>
      </w:pPr>
      <w:r w:rsidRPr="002D62AB">
        <w:rPr>
          <w:rFonts w:asciiTheme="minorHAnsi" w:hAnsiTheme="minorHAnsi" w:cstheme="minorHAnsi"/>
          <w:i/>
          <w:iCs/>
          <w:szCs w:val="24"/>
          <w:lang w:eastAsia="ru-RU"/>
        </w:rPr>
        <w:t>Публикуем</w:t>
      </w:r>
      <w:r>
        <w:rPr>
          <w:rFonts w:asciiTheme="minorHAnsi" w:hAnsiTheme="minorHAnsi" w:cstheme="minorHAnsi"/>
          <w:i/>
          <w:iCs/>
          <w:szCs w:val="24"/>
          <w:lang w:val="en-US" w:eastAsia="ru-RU"/>
        </w:rPr>
        <w:t xml:space="preserve"> </w:t>
      </w:r>
      <w:r>
        <w:rPr>
          <w:rFonts w:asciiTheme="minorHAnsi" w:hAnsiTheme="minorHAnsi" w:cstheme="minorHAnsi"/>
          <w:i/>
          <w:iCs/>
          <w:szCs w:val="24"/>
          <w:lang w:eastAsia="ru-RU"/>
        </w:rPr>
        <w:t>ключ</w:t>
      </w:r>
      <w:r w:rsidRPr="002D62AB">
        <w:rPr>
          <w:rFonts w:asciiTheme="minorHAnsi" w:hAnsiTheme="minorHAnsi" w:cstheme="minorHAnsi"/>
          <w:i/>
          <w:iCs/>
          <w:szCs w:val="24"/>
          <w:lang w:val="en-US" w:eastAsia="ru-RU"/>
        </w:rPr>
        <w:t>:</w:t>
      </w:r>
    </w:p>
    <w:p w14:paraId="69CC5A31" w14:textId="70E6F089" w:rsidR="007D3B0A" w:rsidRDefault="007D3B0A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drawing>
          <wp:inline distT="0" distB="0" distL="0" distR="0" wp14:anchorId="29D3CDAC" wp14:editId="3D8600AC">
            <wp:extent cx="5305425" cy="86677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A2EA" w14:textId="6A63734F" w:rsidR="009906AB" w:rsidRDefault="009906AB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044B8B19" w14:textId="6123F90D" w:rsidR="002D62AB" w:rsidRDefault="002D62AB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3C163FB0" w14:textId="3C962638" w:rsidR="002D62AB" w:rsidRDefault="002D62AB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6744FFAB" w14:textId="5D112E58" w:rsidR="002D62AB" w:rsidRDefault="002D62AB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772BBD08" w14:textId="63FFDEA7" w:rsidR="002D62AB" w:rsidRDefault="002D62AB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6A0DAB85" w14:textId="2979FB03" w:rsidR="002D62AB" w:rsidRDefault="002D62AB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479F78EE" w14:textId="72D49711" w:rsidR="002D62AB" w:rsidRPr="002D62AB" w:rsidRDefault="002D62AB" w:rsidP="00E37C2F">
      <w:pPr>
        <w:pStyle w:val="ad"/>
        <w:spacing w:after="0"/>
        <w:ind w:firstLine="0"/>
        <w:jc w:val="left"/>
        <w:rPr>
          <w:i/>
        </w:rPr>
      </w:pPr>
      <w:r>
        <w:rPr>
          <w:i/>
        </w:rPr>
        <w:lastRenderedPageBreak/>
        <w:t>Проверим публикацию</w:t>
      </w:r>
      <w:r>
        <w:rPr>
          <w:i/>
          <w:lang w:val="en-US"/>
        </w:rPr>
        <w:t>:</w:t>
      </w:r>
    </w:p>
    <w:p w14:paraId="191058D8" w14:textId="4C237613" w:rsidR="009906AB" w:rsidRDefault="009906AB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drawing>
          <wp:inline distT="0" distB="0" distL="0" distR="0" wp14:anchorId="32D90131" wp14:editId="5CC6567F">
            <wp:extent cx="6480175" cy="194627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88E1" w14:textId="29DFF7F0" w:rsidR="00E650E6" w:rsidRPr="00623839" w:rsidRDefault="00E650E6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</w:rPr>
        <w:t>Вывод всех ключей</w:t>
      </w:r>
      <w:r w:rsidR="00623839">
        <w:rPr>
          <w:i/>
          <w:lang w:val="en-US"/>
        </w:rPr>
        <w:t>:</w:t>
      </w:r>
    </w:p>
    <w:p w14:paraId="75E00988" w14:textId="4DA6E75C" w:rsidR="00E650E6" w:rsidRDefault="00E650E6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drawing>
          <wp:inline distT="0" distB="0" distL="0" distR="0" wp14:anchorId="00760B6D" wp14:editId="4BA104C7">
            <wp:extent cx="4743450" cy="1762125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85B9" w14:textId="7044C0C1" w:rsidR="00603C2D" w:rsidRDefault="00603C2D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18A38EF2" w14:textId="223BAE12" w:rsidR="00603C2D" w:rsidRDefault="00D71E08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</w:rPr>
        <w:t>Импорт ключа</w:t>
      </w:r>
      <w:r>
        <w:rPr>
          <w:i/>
          <w:lang w:val="en-US"/>
        </w:rPr>
        <w:t>:</w:t>
      </w:r>
      <w:r w:rsidR="006C4A6F">
        <w:rPr>
          <w:i/>
          <w:lang w:val="en-US"/>
        </w:rPr>
        <w:t xml:space="preserve"> </w:t>
      </w:r>
      <w:r w:rsidR="006C4A6F">
        <w:rPr>
          <w:rFonts w:ascii="Lucida Console" w:hAnsi="Lucida Console" w:cs="Lucida Console"/>
          <w:sz w:val="18"/>
          <w:szCs w:val="18"/>
          <w:lang w:eastAsia="ru-RU"/>
        </w:rPr>
        <w:t>99AE8D5C0622073B25F6A22A74CAA65A3CE6DFCA</w:t>
      </w:r>
    </w:p>
    <w:p w14:paraId="5FA4A116" w14:textId="2B1449FA" w:rsidR="00D71E08" w:rsidRDefault="00D71E08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drawing>
          <wp:inline distT="0" distB="0" distL="0" distR="0" wp14:anchorId="361593A9" wp14:editId="74CE8D90">
            <wp:extent cx="5838825" cy="1238250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C014" w14:textId="0E8A5508" w:rsidR="005F145B" w:rsidRDefault="00B8297C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</w:rPr>
        <w:t>Мой ф</w:t>
      </w:r>
      <w:r w:rsidR="005F145B">
        <w:rPr>
          <w:i/>
        </w:rPr>
        <w:t>айл</w:t>
      </w:r>
      <w:r w:rsidR="005F145B">
        <w:rPr>
          <w:i/>
          <w:lang w:val="en-US"/>
        </w:rPr>
        <w:t xml:space="preserve">: </w:t>
      </w:r>
    </w:p>
    <w:p w14:paraId="5CFDC052" w14:textId="13CF8AEA" w:rsidR="005F145B" w:rsidRDefault="005F145B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drawing>
          <wp:inline distT="0" distB="0" distL="0" distR="0" wp14:anchorId="0B1F7468" wp14:editId="50C1781F">
            <wp:extent cx="5257800" cy="952500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F95E" w14:textId="523B5421" w:rsidR="003B6BD2" w:rsidRDefault="003B6BD2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49174CAE" w14:textId="1DE58F1F" w:rsidR="003B6BD2" w:rsidRDefault="003B6BD2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0AB05EEC" w14:textId="2B36423A" w:rsidR="003B6BD2" w:rsidRDefault="003B6BD2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5B977147" w14:textId="5BE19233" w:rsidR="003B6BD2" w:rsidRDefault="003B6BD2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77B28D75" w14:textId="17E9C707" w:rsidR="003B6BD2" w:rsidRDefault="003B6BD2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47364673" w14:textId="0839741C" w:rsidR="003B6BD2" w:rsidRDefault="003B6BD2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1F2810D8" w14:textId="726FBC44" w:rsidR="003B6BD2" w:rsidRPr="003B6BD2" w:rsidRDefault="003B6BD2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</w:rPr>
        <w:t>Шифруем файл</w:t>
      </w:r>
      <w:r>
        <w:rPr>
          <w:i/>
          <w:lang w:val="en-US"/>
        </w:rPr>
        <w:t>:</w:t>
      </w:r>
    </w:p>
    <w:p w14:paraId="1D2FF30F" w14:textId="7DBF06D3" w:rsidR="005F145B" w:rsidRDefault="005F145B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drawing>
          <wp:inline distT="0" distB="0" distL="0" distR="0" wp14:anchorId="03173468" wp14:editId="2C42355A">
            <wp:extent cx="5610225" cy="2971800"/>
            <wp:effectExtent l="0" t="0" r="952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BF25" w14:textId="6071AE9F" w:rsidR="00242C98" w:rsidRDefault="00242C98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</w:rPr>
        <w:t>Рукопожатие</w:t>
      </w:r>
      <w:r>
        <w:rPr>
          <w:i/>
          <w:lang w:val="en-US"/>
        </w:rPr>
        <w:t>:</w:t>
      </w:r>
    </w:p>
    <w:p w14:paraId="0444ED32" w14:textId="644B74A9" w:rsidR="00242C98" w:rsidRDefault="00242C98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drawing>
          <wp:inline distT="0" distB="0" distL="0" distR="0" wp14:anchorId="3583A094" wp14:editId="15B41EC4">
            <wp:extent cx="3705225" cy="1343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550E" w14:textId="2316D5E0" w:rsidR="00AA6402" w:rsidRDefault="00AA6402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3E17B968" w14:textId="13A8B40E" w:rsidR="00AA6402" w:rsidRDefault="006D7BE1" w:rsidP="00E37C2F">
      <w:pPr>
        <w:pStyle w:val="ad"/>
        <w:spacing w:after="0"/>
        <w:ind w:firstLine="0"/>
        <w:jc w:val="left"/>
        <w:rPr>
          <w:i/>
        </w:rPr>
      </w:pPr>
      <w:r>
        <w:rPr>
          <w:i/>
        </w:rPr>
        <w:t>Расшифруем</w:t>
      </w:r>
      <w:r w:rsidR="00B03C28">
        <w:rPr>
          <w:i/>
        </w:rPr>
        <w:t xml:space="preserve"> полученный файл</w:t>
      </w:r>
      <w:r>
        <w:rPr>
          <w:i/>
          <w:lang w:val="en-US"/>
        </w:rPr>
        <w:t>:</w:t>
      </w:r>
    </w:p>
    <w:p w14:paraId="4BEF4413" w14:textId="5F412501" w:rsidR="006D7BE1" w:rsidRDefault="006D7BE1" w:rsidP="00E37C2F">
      <w:pPr>
        <w:pStyle w:val="ad"/>
        <w:spacing w:after="0"/>
        <w:ind w:firstLine="0"/>
        <w:jc w:val="left"/>
        <w:rPr>
          <w:i/>
        </w:rPr>
      </w:pPr>
      <w:r>
        <w:rPr>
          <w:noProof/>
        </w:rPr>
        <w:drawing>
          <wp:inline distT="0" distB="0" distL="0" distR="0" wp14:anchorId="52288C4D" wp14:editId="58B980D6">
            <wp:extent cx="6480175" cy="1781175"/>
            <wp:effectExtent l="0" t="0" r="0" b="9525"/>
            <wp:docPr id="32" name="Рисунок 32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, монитор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2EB" w14:textId="5F522F5D" w:rsidR="0031616D" w:rsidRDefault="0031616D" w:rsidP="00E37C2F">
      <w:pPr>
        <w:pStyle w:val="ad"/>
        <w:spacing w:after="0"/>
        <w:ind w:firstLine="0"/>
        <w:jc w:val="left"/>
        <w:rPr>
          <w:i/>
        </w:rPr>
      </w:pPr>
    </w:p>
    <w:p w14:paraId="6B8845F2" w14:textId="77777777" w:rsidR="00B03C28" w:rsidRDefault="00B03C28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4E1587A1" w14:textId="77777777" w:rsidR="00B03C28" w:rsidRDefault="00B03C28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63B17C9B" w14:textId="77777777" w:rsidR="00B03C28" w:rsidRDefault="00B03C28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2679330E" w14:textId="77777777" w:rsidR="00B03C28" w:rsidRDefault="00B03C28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6EEFF57F" w14:textId="2B0629AA" w:rsidR="0031616D" w:rsidRDefault="0031616D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  <w:lang w:val="en-US"/>
        </w:rPr>
        <w:lastRenderedPageBreak/>
        <w:t>C</w:t>
      </w:r>
      <w:r>
        <w:rPr>
          <w:i/>
        </w:rPr>
        <w:t>одержимое</w:t>
      </w:r>
      <w:r>
        <w:rPr>
          <w:i/>
          <w:lang w:val="en-US"/>
        </w:rPr>
        <w:t>:</w:t>
      </w:r>
    </w:p>
    <w:p w14:paraId="3B807D75" w14:textId="113D7F42" w:rsidR="0031616D" w:rsidRDefault="0031616D" w:rsidP="00E37C2F">
      <w:pPr>
        <w:pStyle w:val="ad"/>
        <w:spacing w:after="0"/>
        <w:ind w:firstLine="0"/>
        <w:jc w:val="left"/>
        <w:rPr>
          <w:i/>
        </w:rPr>
      </w:pPr>
      <w:r>
        <w:rPr>
          <w:noProof/>
        </w:rPr>
        <w:drawing>
          <wp:inline distT="0" distB="0" distL="0" distR="0" wp14:anchorId="747C4388" wp14:editId="5E37A640">
            <wp:extent cx="4276725" cy="3248025"/>
            <wp:effectExtent l="0" t="0" r="9525" b="952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CFE1" w14:textId="65DF795B" w:rsidR="00007A10" w:rsidRPr="000564CB" w:rsidRDefault="000564CB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</w:rPr>
        <w:t xml:space="preserve">Сделаем </w:t>
      </w:r>
      <w:r w:rsidRPr="000564CB">
        <w:rPr>
          <w:i/>
        </w:rPr>
        <w:t>файл с подписью</w:t>
      </w:r>
      <w:r>
        <w:rPr>
          <w:i/>
          <w:lang w:val="en-US"/>
        </w:rPr>
        <w:t>:</w:t>
      </w:r>
    </w:p>
    <w:p w14:paraId="4D03E2AE" w14:textId="1953506C" w:rsidR="00007A10" w:rsidRPr="00007A10" w:rsidRDefault="00007A10" w:rsidP="00E37C2F">
      <w:pPr>
        <w:pStyle w:val="ad"/>
        <w:spacing w:after="0"/>
        <w:ind w:firstLine="0"/>
        <w:jc w:val="left"/>
        <w:rPr>
          <w:i/>
        </w:rPr>
      </w:pPr>
      <w:r>
        <w:rPr>
          <w:noProof/>
        </w:rPr>
        <w:drawing>
          <wp:inline distT="0" distB="0" distL="0" distR="0" wp14:anchorId="2C40FF73" wp14:editId="5494ABCD">
            <wp:extent cx="4381500" cy="1571625"/>
            <wp:effectExtent l="0" t="0" r="0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1134" w14:textId="77777777" w:rsidR="009A083F" w:rsidRDefault="009A083F" w:rsidP="009A083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</w:rPr>
        <w:t>Рукопожатие</w:t>
      </w:r>
      <w:r>
        <w:rPr>
          <w:i/>
          <w:lang w:val="en-US"/>
        </w:rPr>
        <w:t>:</w:t>
      </w:r>
    </w:p>
    <w:p w14:paraId="42006A5D" w14:textId="01690483" w:rsidR="006D7BE1" w:rsidRDefault="009A083F" w:rsidP="00E37C2F">
      <w:pPr>
        <w:pStyle w:val="ad"/>
        <w:spacing w:after="0"/>
        <w:ind w:firstLine="0"/>
        <w:jc w:val="left"/>
        <w:rPr>
          <w:i/>
        </w:rPr>
      </w:pPr>
      <w:r>
        <w:rPr>
          <w:noProof/>
        </w:rPr>
        <w:drawing>
          <wp:inline distT="0" distB="0" distL="0" distR="0" wp14:anchorId="4654C30C" wp14:editId="3CCB87B0">
            <wp:extent cx="3048000" cy="2447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CFF6" w14:textId="62DCD6F3" w:rsidR="009A083F" w:rsidRDefault="009A083F" w:rsidP="00E37C2F">
      <w:pPr>
        <w:pStyle w:val="ad"/>
        <w:spacing w:after="0"/>
        <w:ind w:firstLine="0"/>
        <w:jc w:val="left"/>
        <w:rPr>
          <w:i/>
        </w:rPr>
      </w:pPr>
    </w:p>
    <w:p w14:paraId="4D2F11AA" w14:textId="47CF7DCE" w:rsidR="009A083F" w:rsidRDefault="00663A76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</w:rPr>
        <w:t>Проверка подписи</w:t>
      </w:r>
      <w:r>
        <w:rPr>
          <w:i/>
          <w:lang w:val="en-US"/>
        </w:rPr>
        <w:t>:</w:t>
      </w:r>
    </w:p>
    <w:p w14:paraId="7E1A3334" w14:textId="1EC10472" w:rsidR="00663A76" w:rsidRDefault="00663A76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4334A5A8" wp14:editId="55C3EB48">
            <wp:extent cx="5372100" cy="1200150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5C95" w14:textId="06F0B1CD" w:rsidR="007C06B6" w:rsidRDefault="007C06B6" w:rsidP="00E37C2F">
      <w:pPr>
        <w:pStyle w:val="ad"/>
        <w:spacing w:after="0"/>
        <w:ind w:firstLine="0"/>
        <w:jc w:val="left"/>
        <w:rPr>
          <w:i/>
          <w:lang w:val="en-US"/>
        </w:rPr>
      </w:pPr>
    </w:p>
    <w:p w14:paraId="5AE1A7B7" w14:textId="2F8D30CC" w:rsidR="007C06B6" w:rsidRDefault="007C06B6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</w:rPr>
        <w:t>Отредактируем</w:t>
      </w:r>
      <w:r>
        <w:rPr>
          <w:i/>
          <w:lang w:val="en-US"/>
        </w:rPr>
        <w:t>:</w:t>
      </w:r>
    </w:p>
    <w:p w14:paraId="5695CB8A" w14:textId="061C45AE" w:rsidR="007C06B6" w:rsidRDefault="007C06B6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drawing>
          <wp:inline distT="0" distB="0" distL="0" distR="0" wp14:anchorId="1696105D" wp14:editId="15FE7344">
            <wp:extent cx="3562350" cy="3190875"/>
            <wp:effectExtent l="0" t="0" r="0" b="952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CD80" w14:textId="203337DC" w:rsidR="007C06B6" w:rsidRDefault="00362D23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i/>
        </w:rPr>
        <w:t>Получим следующую информацию</w:t>
      </w:r>
      <w:r>
        <w:rPr>
          <w:i/>
          <w:lang w:val="en-US"/>
        </w:rPr>
        <w:t>:</w:t>
      </w:r>
    </w:p>
    <w:p w14:paraId="67F2A99E" w14:textId="6E86DE4D" w:rsidR="00362D23" w:rsidRDefault="00362D23" w:rsidP="00E37C2F">
      <w:pPr>
        <w:pStyle w:val="ad"/>
        <w:spacing w:after="0"/>
        <w:ind w:firstLine="0"/>
        <w:jc w:val="left"/>
        <w:rPr>
          <w:i/>
          <w:lang w:val="en-US"/>
        </w:rPr>
      </w:pPr>
      <w:r>
        <w:rPr>
          <w:noProof/>
        </w:rPr>
        <w:drawing>
          <wp:inline distT="0" distB="0" distL="0" distR="0" wp14:anchorId="1B01FF72" wp14:editId="36B17628">
            <wp:extent cx="5334000" cy="828675"/>
            <wp:effectExtent l="0" t="0" r="0" b="9525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D23" w:rsidSect="00884B4C">
      <w:footerReference w:type="even" r:id="rId27"/>
      <w:footerReference w:type="default" r:id="rId28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BF0B" w14:textId="77777777" w:rsidR="00C44790" w:rsidRDefault="00C44790" w:rsidP="006445C3">
      <w:pPr>
        <w:spacing w:after="0" w:line="240" w:lineRule="auto"/>
      </w:pPr>
      <w:r>
        <w:separator/>
      </w:r>
    </w:p>
  </w:endnote>
  <w:endnote w:type="continuationSeparator" w:id="0">
    <w:p w14:paraId="0AD43EA8" w14:textId="77777777" w:rsidR="00C44790" w:rsidRDefault="00C44790" w:rsidP="0064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BE75" w14:textId="77777777" w:rsidR="00CF5FA4" w:rsidRDefault="00CF5FA4" w:rsidP="00CF5FA4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34B32" w14:textId="77777777" w:rsidR="00CF5FA4" w:rsidRDefault="00CF5FA4" w:rsidP="00CF5FA4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18409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E16D" w14:textId="77777777" w:rsidR="00C44790" w:rsidRDefault="00C44790" w:rsidP="006445C3">
      <w:pPr>
        <w:spacing w:after="0" w:line="240" w:lineRule="auto"/>
      </w:pPr>
      <w:r>
        <w:separator/>
      </w:r>
    </w:p>
  </w:footnote>
  <w:footnote w:type="continuationSeparator" w:id="0">
    <w:p w14:paraId="4E39FD37" w14:textId="77777777" w:rsidR="00C44790" w:rsidRDefault="00C44790" w:rsidP="00644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E0B2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B2C2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F84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62BD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8A94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8802F0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C30A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1063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3C3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5C58D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06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1E4537"/>
    <w:multiLevelType w:val="hybridMultilevel"/>
    <w:tmpl w:val="1F8EE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0A686E80"/>
    <w:multiLevelType w:val="hybridMultilevel"/>
    <w:tmpl w:val="0CF2FBC2"/>
    <w:lvl w:ilvl="0" w:tplc="093802B4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E724B9"/>
    <w:multiLevelType w:val="multilevel"/>
    <w:tmpl w:val="0C1A9B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1DC2E94"/>
    <w:multiLevelType w:val="multilevel"/>
    <w:tmpl w:val="28F815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 w15:restartNumberingAfterBreak="0">
    <w:nsid w:val="2E884568"/>
    <w:multiLevelType w:val="hybridMultilevel"/>
    <w:tmpl w:val="EBD257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6D265AA"/>
    <w:multiLevelType w:val="hybridMultilevel"/>
    <w:tmpl w:val="89503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85663"/>
    <w:multiLevelType w:val="hybridMultilevel"/>
    <w:tmpl w:val="C8B8C1E0"/>
    <w:lvl w:ilvl="0" w:tplc="6C6262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8954221"/>
    <w:multiLevelType w:val="hybridMultilevel"/>
    <w:tmpl w:val="7B362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67C22"/>
    <w:multiLevelType w:val="hybridMultilevel"/>
    <w:tmpl w:val="0F9E8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3" w15:restartNumberingAfterBreak="0">
    <w:nsid w:val="5D54295B"/>
    <w:multiLevelType w:val="hybridMultilevel"/>
    <w:tmpl w:val="3E409DFE"/>
    <w:lvl w:ilvl="0" w:tplc="A2DEC4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0874298"/>
    <w:multiLevelType w:val="multilevel"/>
    <w:tmpl w:val="23B0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515462267">
    <w:abstractNumId w:val="21"/>
  </w:num>
  <w:num w:numId="2" w16cid:durableId="1166165566">
    <w:abstractNumId w:val="20"/>
  </w:num>
  <w:num w:numId="3" w16cid:durableId="1908802418">
    <w:abstractNumId w:val="11"/>
  </w:num>
  <w:num w:numId="4" w16cid:durableId="1229463893">
    <w:abstractNumId w:val="9"/>
  </w:num>
  <w:num w:numId="5" w16cid:durableId="18167435">
    <w:abstractNumId w:val="7"/>
  </w:num>
  <w:num w:numId="6" w16cid:durableId="1428306358">
    <w:abstractNumId w:val="6"/>
  </w:num>
  <w:num w:numId="7" w16cid:durableId="1645811883">
    <w:abstractNumId w:val="5"/>
  </w:num>
  <w:num w:numId="8" w16cid:durableId="1380323103">
    <w:abstractNumId w:val="4"/>
  </w:num>
  <w:num w:numId="9" w16cid:durableId="1292442423">
    <w:abstractNumId w:val="8"/>
  </w:num>
  <w:num w:numId="10" w16cid:durableId="828210122">
    <w:abstractNumId w:val="3"/>
  </w:num>
  <w:num w:numId="11" w16cid:durableId="212544303">
    <w:abstractNumId w:val="2"/>
  </w:num>
  <w:num w:numId="12" w16cid:durableId="1945531716">
    <w:abstractNumId w:val="1"/>
  </w:num>
  <w:num w:numId="13" w16cid:durableId="573852924">
    <w:abstractNumId w:val="0"/>
  </w:num>
  <w:num w:numId="14" w16cid:durableId="2037921450">
    <w:abstractNumId w:val="13"/>
  </w:num>
  <w:num w:numId="15" w16cid:durableId="151483264">
    <w:abstractNumId w:val="17"/>
  </w:num>
  <w:num w:numId="16" w16cid:durableId="1980458839">
    <w:abstractNumId w:val="18"/>
  </w:num>
  <w:num w:numId="17" w16cid:durableId="1272123599">
    <w:abstractNumId w:val="19"/>
  </w:num>
  <w:num w:numId="18" w16cid:durableId="1456021486">
    <w:abstractNumId w:val="23"/>
  </w:num>
  <w:num w:numId="19" w16cid:durableId="1627658453">
    <w:abstractNumId w:val="25"/>
  </w:num>
  <w:num w:numId="20" w16cid:durableId="1004431030">
    <w:abstractNumId w:val="12"/>
  </w:num>
  <w:num w:numId="21" w16cid:durableId="638001357">
    <w:abstractNumId w:val="26"/>
  </w:num>
  <w:num w:numId="22" w16cid:durableId="1775634760">
    <w:abstractNumId w:val="15"/>
  </w:num>
  <w:num w:numId="23" w16cid:durableId="880359915">
    <w:abstractNumId w:val="22"/>
  </w:num>
  <w:num w:numId="24" w16cid:durableId="1484542290">
    <w:abstractNumId w:val="24"/>
  </w:num>
  <w:num w:numId="25" w16cid:durableId="214701244">
    <w:abstractNumId w:val="10"/>
  </w:num>
  <w:num w:numId="26" w16cid:durableId="698167888">
    <w:abstractNumId w:val="16"/>
  </w:num>
  <w:num w:numId="27" w16cid:durableId="19337357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65"/>
    <w:rsid w:val="00007A10"/>
    <w:rsid w:val="000257D8"/>
    <w:rsid w:val="00026C8F"/>
    <w:rsid w:val="00031A5C"/>
    <w:rsid w:val="00041079"/>
    <w:rsid w:val="000564CB"/>
    <w:rsid w:val="00057824"/>
    <w:rsid w:val="0006704F"/>
    <w:rsid w:val="00075208"/>
    <w:rsid w:val="00083E7D"/>
    <w:rsid w:val="000D4A91"/>
    <w:rsid w:val="000E5F1F"/>
    <w:rsid w:val="000F13C4"/>
    <w:rsid w:val="001154B4"/>
    <w:rsid w:val="00121B20"/>
    <w:rsid w:val="00136768"/>
    <w:rsid w:val="00184096"/>
    <w:rsid w:val="001952A8"/>
    <w:rsid w:val="00205055"/>
    <w:rsid w:val="00216556"/>
    <w:rsid w:val="002407A8"/>
    <w:rsid w:val="00242C98"/>
    <w:rsid w:val="0025143F"/>
    <w:rsid w:val="00264F25"/>
    <w:rsid w:val="00277DB7"/>
    <w:rsid w:val="00281D99"/>
    <w:rsid w:val="00287883"/>
    <w:rsid w:val="002D62AB"/>
    <w:rsid w:val="0030522D"/>
    <w:rsid w:val="0031616D"/>
    <w:rsid w:val="00321C10"/>
    <w:rsid w:val="00333775"/>
    <w:rsid w:val="00336A73"/>
    <w:rsid w:val="00350D50"/>
    <w:rsid w:val="00362D23"/>
    <w:rsid w:val="00386D06"/>
    <w:rsid w:val="00390AB5"/>
    <w:rsid w:val="003B5B07"/>
    <w:rsid w:val="003B6BD2"/>
    <w:rsid w:val="003B6FBC"/>
    <w:rsid w:val="00455F65"/>
    <w:rsid w:val="00481073"/>
    <w:rsid w:val="0049144F"/>
    <w:rsid w:val="004B3957"/>
    <w:rsid w:val="004C33F9"/>
    <w:rsid w:val="004E114D"/>
    <w:rsid w:val="004E1CBC"/>
    <w:rsid w:val="004E1E78"/>
    <w:rsid w:val="00514915"/>
    <w:rsid w:val="00572658"/>
    <w:rsid w:val="00582233"/>
    <w:rsid w:val="00596EE2"/>
    <w:rsid w:val="005B30DC"/>
    <w:rsid w:val="005C09C2"/>
    <w:rsid w:val="005D462E"/>
    <w:rsid w:val="005D7A13"/>
    <w:rsid w:val="005E59A6"/>
    <w:rsid w:val="005E7C7B"/>
    <w:rsid w:val="005F145B"/>
    <w:rsid w:val="00603C2D"/>
    <w:rsid w:val="006059FC"/>
    <w:rsid w:val="00617E85"/>
    <w:rsid w:val="00623839"/>
    <w:rsid w:val="006445C3"/>
    <w:rsid w:val="00647FAE"/>
    <w:rsid w:val="00663A76"/>
    <w:rsid w:val="0067482D"/>
    <w:rsid w:val="006C4A6F"/>
    <w:rsid w:val="006D3A6D"/>
    <w:rsid w:val="006D5C29"/>
    <w:rsid w:val="006D7BE1"/>
    <w:rsid w:val="006D7DDD"/>
    <w:rsid w:val="00702988"/>
    <w:rsid w:val="00712216"/>
    <w:rsid w:val="00714BFA"/>
    <w:rsid w:val="00773AF8"/>
    <w:rsid w:val="007A5A7E"/>
    <w:rsid w:val="007A7C64"/>
    <w:rsid w:val="007B09EC"/>
    <w:rsid w:val="007C06B6"/>
    <w:rsid w:val="007D3B0A"/>
    <w:rsid w:val="007D6CD3"/>
    <w:rsid w:val="007E70EC"/>
    <w:rsid w:val="007F6E4C"/>
    <w:rsid w:val="00813B02"/>
    <w:rsid w:val="00820BDE"/>
    <w:rsid w:val="00857ED4"/>
    <w:rsid w:val="00863A54"/>
    <w:rsid w:val="008666EB"/>
    <w:rsid w:val="00884B4C"/>
    <w:rsid w:val="008F7617"/>
    <w:rsid w:val="00905465"/>
    <w:rsid w:val="00907E9B"/>
    <w:rsid w:val="009454DD"/>
    <w:rsid w:val="00987425"/>
    <w:rsid w:val="009906AB"/>
    <w:rsid w:val="009A083F"/>
    <w:rsid w:val="009C3680"/>
    <w:rsid w:val="009E02FA"/>
    <w:rsid w:val="00A2152D"/>
    <w:rsid w:val="00A81D37"/>
    <w:rsid w:val="00AA6402"/>
    <w:rsid w:val="00AB1DCD"/>
    <w:rsid w:val="00AB3A7D"/>
    <w:rsid w:val="00AC3A7C"/>
    <w:rsid w:val="00B00C44"/>
    <w:rsid w:val="00B03C28"/>
    <w:rsid w:val="00B23CCB"/>
    <w:rsid w:val="00B2480F"/>
    <w:rsid w:val="00B31C8D"/>
    <w:rsid w:val="00B66B84"/>
    <w:rsid w:val="00B8297C"/>
    <w:rsid w:val="00BA200D"/>
    <w:rsid w:val="00BA4FEB"/>
    <w:rsid w:val="00BA7B1E"/>
    <w:rsid w:val="00BB3853"/>
    <w:rsid w:val="00BE5DEA"/>
    <w:rsid w:val="00C434E4"/>
    <w:rsid w:val="00C44790"/>
    <w:rsid w:val="00C52449"/>
    <w:rsid w:val="00C70DC2"/>
    <w:rsid w:val="00C820DD"/>
    <w:rsid w:val="00CA244B"/>
    <w:rsid w:val="00CB4885"/>
    <w:rsid w:val="00CC531B"/>
    <w:rsid w:val="00CC7962"/>
    <w:rsid w:val="00CD53E6"/>
    <w:rsid w:val="00CE5D43"/>
    <w:rsid w:val="00CF5FA4"/>
    <w:rsid w:val="00D0232C"/>
    <w:rsid w:val="00D06037"/>
    <w:rsid w:val="00D22191"/>
    <w:rsid w:val="00D23B59"/>
    <w:rsid w:val="00D47802"/>
    <w:rsid w:val="00D604D1"/>
    <w:rsid w:val="00D66ECA"/>
    <w:rsid w:val="00D71E08"/>
    <w:rsid w:val="00D75F9C"/>
    <w:rsid w:val="00D92278"/>
    <w:rsid w:val="00DB345B"/>
    <w:rsid w:val="00DC1B38"/>
    <w:rsid w:val="00DC6A6E"/>
    <w:rsid w:val="00DF47A6"/>
    <w:rsid w:val="00E37C2F"/>
    <w:rsid w:val="00E479C3"/>
    <w:rsid w:val="00E61B5C"/>
    <w:rsid w:val="00E650E6"/>
    <w:rsid w:val="00E81B63"/>
    <w:rsid w:val="00E8668B"/>
    <w:rsid w:val="00ED33E8"/>
    <w:rsid w:val="00EF7E23"/>
    <w:rsid w:val="00F30F5E"/>
    <w:rsid w:val="00F548DA"/>
    <w:rsid w:val="00F868EA"/>
    <w:rsid w:val="00FC0536"/>
    <w:rsid w:val="00FC5966"/>
    <w:rsid w:val="00FE3F26"/>
    <w:rsid w:val="00F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80B98"/>
  <w15:chartTrackingRefBased/>
  <w15:docId w15:val="{85485AD4-7DDA-48D0-B102-2B843BBC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4E1CB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rsid w:val="00CF5FA4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7A5A7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0">
    <w:name w:val="heading 3"/>
    <w:basedOn w:val="a1"/>
    <w:link w:val="31"/>
    <w:uiPriority w:val="9"/>
    <w:qFormat/>
    <w:rsid w:val="00D92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qFormat/>
    <w:rsid w:val="00CB4885"/>
    <w:pPr>
      <w:ind w:left="720"/>
      <w:contextualSpacing/>
    </w:pPr>
  </w:style>
  <w:style w:type="paragraph" w:styleId="a7">
    <w:name w:val="header"/>
    <w:basedOn w:val="a1"/>
    <w:link w:val="a8"/>
    <w:uiPriority w:val="99"/>
    <w:unhideWhenUsed/>
    <w:rsid w:val="00644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6445C3"/>
  </w:style>
  <w:style w:type="paragraph" w:styleId="a9">
    <w:name w:val="footer"/>
    <w:basedOn w:val="a1"/>
    <w:link w:val="aa"/>
    <w:uiPriority w:val="99"/>
    <w:unhideWhenUsed/>
    <w:rsid w:val="00644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6445C3"/>
  </w:style>
  <w:style w:type="paragraph" w:customStyle="1" w:styleId="1-">
    <w:name w:val="Заголовок 1-го уровня"/>
    <w:basedOn w:val="1"/>
    <w:link w:val="1-0"/>
    <w:qFormat/>
    <w:rsid w:val="003B5B07"/>
    <w:pPr>
      <w:pageBreakBefore/>
      <w:tabs>
        <w:tab w:val="left" w:pos="567"/>
      </w:tabs>
      <w:spacing w:after="240" w:line="360" w:lineRule="auto"/>
      <w:jc w:val="center"/>
    </w:pPr>
    <w:rPr>
      <w:rFonts w:eastAsia="Calibri"/>
      <w:b/>
      <w:caps/>
      <w:color w:val="000000"/>
      <w:sz w:val="28"/>
      <w:szCs w:val="28"/>
    </w:rPr>
  </w:style>
  <w:style w:type="paragraph" w:customStyle="1" w:styleId="2-">
    <w:name w:val="Заголовок 2-го уровня"/>
    <w:basedOn w:val="1-"/>
    <w:link w:val="2-0"/>
    <w:qFormat/>
    <w:rsid w:val="004E1CBC"/>
    <w:pPr>
      <w:suppressAutoHyphens/>
      <w:jc w:val="left"/>
    </w:pPr>
    <w:rPr>
      <w:sz w:val="24"/>
    </w:rPr>
  </w:style>
  <w:style w:type="character" w:customStyle="1" w:styleId="1-0">
    <w:name w:val="Заголовок 1-го уровня Знак"/>
    <w:link w:val="1-"/>
    <w:rsid w:val="003B5B07"/>
    <w:rPr>
      <w:rFonts w:ascii="Calibri Light" w:hAnsi="Calibri Light"/>
      <w:b/>
      <w:caps/>
      <w:color w:val="000000"/>
      <w:sz w:val="28"/>
      <w:szCs w:val="28"/>
      <w:lang w:eastAsia="en-US"/>
    </w:rPr>
  </w:style>
  <w:style w:type="paragraph" w:customStyle="1" w:styleId="3-">
    <w:name w:val="Заголовок 3-го уровня"/>
    <w:basedOn w:val="1-"/>
    <w:link w:val="3-0"/>
    <w:qFormat/>
    <w:rsid w:val="004E1CBC"/>
    <w:pPr>
      <w:suppressAutoHyphens/>
      <w:jc w:val="left"/>
    </w:pPr>
    <w:rPr>
      <w:sz w:val="20"/>
    </w:rPr>
  </w:style>
  <w:style w:type="character" w:customStyle="1" w:styleId="2-0">
    <w:name w:val="Заголовок 2-го уровня Знак"/>
    <w:link w:val="2-"/>
    <w:rsid w:val="004E1CBC"/>
    <w:rPr>
      <w:rFonts w:ascii="Calibri Light" w:eastAsia="Calibri" w:hAnsi="Calibri Light" w:cs="Times New Roman"/>
      <w:b/>
      <w:caps/>
      <w:color w:val="000000"/>
      <w:sz w:val="24"/>
      <w:szCs w:val="28"/>
    </w:rPr>
  </w:style>
  <w:style w:type="character" w:styleId="HTML">
    <w:name w:val="HTML Definition"/>
    <w:uiPriority w:val="99"/>
    <w:unhideWhenUsed/>
    <w:rsid w:val="00F868EA"/>
    <w:rPr>
      <w:i/>
      <w:iCs/>
    </w:rPr>
  </w:style>
  <w:style w:type="character" w:customStyle="1" w:styleId="3-0">
    <w:name w:val="Заголовок 3-го уровня Знак"/>
    <w:link w:val="3-"/>
    <w:rsid w:val="004E1CBC"/>
    <w:rPr>
      <w:rFonts w:ascii="Calibri Light" w:eastAsia="Calibri" w:hAnsi="Calibri Light" w:cs="Times New Roman"/>
      <w:b/>
      <w:caps/>
      <w:color w:val="000000"/>
      <w:sz w:val="20"/>
      <w:szCs w:val="28"/>
    </w:rPr>
  </w:style>
  <w:style w:type="paragraph" w:styleId="ab">
    <w:name w:val="Bibliography"/>
    <w:basedOn w:val="a1"/>
    <w:next w:val="a1"/>
    <w:link w:val="ac"/>
    <w:uiPriority w:val="37"/>
    <w:unhideWhenUsed/>
    <w:rsid w:val="00F868EA"/>
  </w:style>
  <w:style w:type="paragraph" w:styleId="ad">
    <w:name w:val="Body Text"/>
    <w:basedOn w:val="a1"/>
    <w:link w:val="ae"/>
    <w:uiPriority w:val="99"/>
    <w:unhideWhenUsed/>
    <w:qFormat/>
    <w:rsid w:val="00F868EA"/>
    <w:pPr>
      <w:spacing w:after="120" w:line="360" w:lineRule="auto"/>
      <w:ind w:firstLine="851"/>
      <w:jc w:val="both"/>
    </w:pPr>
    <w:rPr>
      <w:sz w:val="24"/>
    </w:rPr>
  </w:style>
  <w:style w:type="character" w:customStyle="1" w:styleId="ae">
    <w:name w:val="Основной текст Знак"/>
    <w:link w:val="ad"/>
    <w:uiPriority w:val="99"/>
    <w:rsid w:val="00F868EA"/>
    <w:rPr>
      <w:sz w:val="24"/>
    </w:rPr>
  </w:style>
  <w:style w:type="paragraph" w:customStyle="1" w:styleId="af">
    <w:name w:val="Определение"/>
    <w:link w:val="af0"/>
    <w:qFormat/>
    <w:rsid w:val="00F868EA"/>
    <w:pPr>
      <w:spacing w:after="120" w:line="360" w:lineRule="auto"/>
    </w:pPr>
    <w:rPr>
      <w:i/>
      <w:sz w:val="24"/>
      <w:szCs w:val="22"/>
      <w:lang w:eastAsia="en-US"/>
    </w:rPr>
  </w:style>
  <w:style w:type="paragraph" w:customStyle="1" w:styleId="af1">
    <w:name w:val="Примечание"/>
    <w:basedOn w:val="a1"/>
    <w:link w:val="af2"/>
    <w:qFormat/>
    <w:rsid w:val="00F868EA"/>
    <w:pPr>
      <w:tabs>
        <w:tab w:val="left" w:pos="567"/>
      </w:tabs>
      <w:spacing w:after="240" w:line="240" w:lineRule="auto"/>
      <w:ind w:firstLine="851"/>
    </w:pPr>
    <w:rPr>
      <w:i/>
      <w:sz w:val="20"/>
      <w:szCs w:val="28"/>
    </w:rPr>
  </w:style>
  <w:style w:type="character" w:customStyle="1" w:styleId="ac">
    <w:name w:val="Список литературы Знак"/>
    <w:basedOn w:val="a2"/>
    <w:link w:val="ab"/>
    <w:uiPriority w:val="37"/>
    <w:rsid w:val="00F868EA"/>
  </w:style>
  <w:style w:type="character" w:customStyle="1" w:styleId="af0">
    <w:name w:val="Определение Знак"/>
    <w:link w:val="af"/>
    <w:rsid w:val="00F868EA"/>
    <w:rPr>
      <w:i/>
      <w:sz w:val="24"/>
    </w:rPr>
  </w:style>
  <w:style w:type="paragraph" w:customStyle="1" w:styleId="af3">
    <w:name w:val="Название таблицы"/>
    <w:link w:val="af4"/>
    <w:qFormat/>
    <w:rsid w:val="00F868EA"/>
    <w:pPr>
      <w:suppressAutoHyphens/>
    </w:pPr>
    <w:rPr>
      <w:b/>
      <w:i/>
      <w:szCs w:val="28"/>
      <w:lang w:eastAsia="en-US"/>
    </w:rPr>
  </w:style>
  <w:style w:type="character" w:customStyle="1" w:styleId="af2">
    <w:name w:val="Примечание Знак"/>
    <w:link w:val="af1"/>
    <w:rsid w:val="00F868EA"/>
    <w:rPr>
      <w:rFonts w:eastAsia="Calibri"/>
      <w:i/>
      <w:sz w:val="20"/>
      <w:szCs w:val="28"/>
    </w:rPr>
  </w:style>
  <w:style w:type="paragraph" w:customStyle="1" w:styleId="af5">
    <w:name w:val="Название рисунка"/>
    <w:basedOn w:val="af3"/>
    <w:link w:val="af6"/>
    <w:qFormat/>
    <w:rsid w:val="00F868EA"/>
    <w:pPr>
      <w:jc w:val="center"/>
    </w:pPr>
    <w:rPr>
      <w:b w:val="0"/>
    </w:rPr>
  </w:style>
  <w:style w:type="character" w:customStyle="1" w:styleId="af4">
    <w:name w:val="Название таблицы Знак"/>
    <w:link w:val="af3"/>
    <w:rsid w:val="00F868EA"/>
    <w:rPr>
      <w:rFonts w:eastAsia="Calibri"/>
      <w:b/>
      <w:i/>
      <w:sz w:val="20"/>
      <w:szCs w:val="28"/>
    </w:rPr>
  </w:style>
  <w:style w:type="paragraph" w:customStyle="1" w:styleId="af7">
    <w:name w:val="Формула"/>
    <w:link w:val="af8"/>
    <w:qFormat/>
    <w:rsid w:val="00F868EA"/>
    <w:pPr>
      <w:spacing w:before="120" w:after="240"/>
      <w:ind w:firstLine="1418"/>
    </w:pPr>
    <w:rPr>
      <w:i/>
      <w:sz w:val="24"/>
      <w:szCs w:val="28"/>
      <w:lang w:eastAsia="en-US"/>
    </w:rPr>
  </w:style>
  <w:style w:type="character" w:customStyle="1" w:styleId="af6">
    <w:name w:val="Название рисунка Знак"/>
    <w:link w:val="af5"/>
    <w:rsid w:val="00F868EA"/>
    <w:rPr>
      <w:rFonts w:eastAsia="Calibri"/>
      <w:b w:val="0"/>
      <w:i/>
      <w:sz w:val="20"/>
      <w:szCs w:val="28"/>
    </w:rPr>
  </w:style>
  <w:style w:type="paragraph" w:styleId="a0">
    <w:name w:val="List"/>
    <w:basedOn w:val="a1"/>
    <w:link w:val="af9"/>
    <w:uiPriority w:val="99"/>
    <w:unhideWhenUsed/>
    <w:qFormat/>
    <w:rsid w:val="00F868EA"/>
    <w:pPr>
      <w:numPr>
        <w:numId w:val="14"/>
      </w:numPr>
      <w:spacing w:after="120" w:line="360" w:lineRule="auto"/>
      <w:ind w:left="0" w:firstLine="0"/>
      <w:contextualSpacing/>
    </w:pPr>
    <w:rPr>
      <w:sz w:val="24"/>
    </w:rPr>
  </w:style>
  <w:style w:type="character" w:customStyle="1" w:styleId="af8">
    <w:name w:val="Формула Знак"/>
    <w:link w:val="af7"/>
    <w:rsid w:val="00F868EA"/>
    <w:rPr>
      <w:rFonts w:eastAsia="Calibri"/>
      <w:i/>
      <w:sz w:val="24"/>
      <w:szCs w:val="28"/>
    </w:rPr>
  </w:style>
  <w:style w:type="paragraph" w:customStyle="1" w:styleId="afa">
    <w:name w:val="Колонтитул"/>
    <w:basedOn w:val="a0"/>
    <w:link w:val="afb"/>
    <w:qFormat/>
    <w:rsid w:val="00E479C3"/>
    <w:pPr>
      <w:numPr>
        <w:numId w:val="0"/>
      </w:numPr>
      <w:spacing w:after="0" w:line="0" w:lineRule="atLeast"/>
      <w:jc w:val="center"/>
    </w:pPr>
    <w:rPr>
      <w:i/>
      <w:sz w:val="20"/>
    </w:rPr>
  </w:style>
  <w:style w:type="character" w:customStyle="1" w:styleId="af9">
    <w:name w:val="Список Знак"/>
    <w:link w:val="a0"/>
    <w:uiPriority w:val="99"/>
    <w:rsid w:val="00E479C3"/>
    <w:rPr>
      <w:sz w:val="24"/>
    </w:rPr>
  </w:style>
  <w:style w:type="character" w:customStyle="1" w:styleId="afb">
    <w:name w:val="Колонтитул Знак"/>
    <w:link w:val="afa"/>
    <w:rsid w:val="00E479C3"/>
    <w:rPr>
      <w:i/>
      <w:sz w:val="20"/>
    </w:rPr>
  </w:style>
  <w:style w:type="table" w:styleId="afc">
    <w:name w:val="Table Grid"/>
    <w:basedOn w:val="a3"/>
    <w:uiPriority w:val="39"/>
    <w:rsid w:val="00CF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CF5FA4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fd">
    <w:name w:val="TOC Heading"/>
    <w:basedOn w:val="1"/>
    <w:next w:val="a1"/>
    <w:uiPriority w:val="39"/>
    <w:unhideWhenUsed/>
    <w:rsid w:val="00CF5FA4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F5FA4"/>
    <w:pPr>
      <w:spacing w:after="100"/>
    </w:pPr>
  </w:style>
  <w:style w:type="character" w:styleId="afe">
    <w:name w:val="Hyperlink"/>
    <w:uiPriority w:val="99"/>
    <w:unhideWhenUsed/>
    <w:rsid w:val="00CF5FA4"/>
    <w:rPr>
      <w:color w:val="0563C1"/>
      <w:u w:val="single"/>
    </w:rPr>
  </w:style>
  <w:style w:type="character" w:customStyle="1" w:styleId="21">
    <w:name w:val="Заголовок 2 Знак"/>
    <w:link w:val="20"/>
    <w:uiPriority w:val="9"/>
    <w:semiHidden/>
    <w:rsid w:val="007A5A7E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p-programmsitemtimevalue">
    <w:name w:val="p-programms__item__time__value"/>
    <w:basedOn w:val="a2"/>
    <w:rsid w:val="004E1E78"/>
  </w:style>
  <w:style w:type="character" w:customStyle="1" w:styleId="p-programmsitemnamelink">
    <w:name w:val="p-programms__item__name__link"/>
    <w:basedOn w:val="a2"/>
    <w:rsid w:val="004E1E78"/>
  </w:style>
  <w:style w:type="paragraph" w:styleId="aff">
    <w:name w:val="Normal (Web)"/>
    <w:basedOn w:val="a1"/>
    <w:uiPriority w:val="99"/>
    <w:semiHidden/>
    <w:unhideWhenUsed/>
    <w:rsid w:val="00026C8F"/>
    <w:rPr>
      <w:rFonts w:ascii="Times New Roman" w:hAnsi="Times New Roman"/>
      <w:sz w:val="24"/>
      <w:szCs w:val="24"/>
    </w:rPr>
  </w:style>
  <w:style w:type="character" w:styleId="aff0">
    <w:name w:val="Placeholder Text"/>
    <w:uiPriority w:val="99"/>
    <w:semiHidden/>
    <w:rsid w:val="00572658"/>
    <w:rPr>
      <w:color w:val="808080"/>
    </w:rPr>
  </w:style>
  <w:style w:type="paragraph" w:styleId="aff1">
    <w:name w:val="caption"/>
    <w:basedOn w:val="a1"/>
    <w:next w:val="a1"/>
    <w:uiPriority w:val="35"/>
    <w:unhideWhenUsed/>
    <w:rsid w:val="003B6FB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">
    <w:name w:val="List Bullet"/>
    <w:basedOn w:val="a1"/>
    <w:uiPriority w:val="99"/>
    <w:unhideWhenUsed/>
    <w:rsid w:val="00EF7E23"/>
    <w:pPr>
      <w:numPr>
        <w:numId w:val="4"/>
      </w:numPr>
      <w:contextualSpacing/>
    </w:pPr>
  </w:style>
  <w:style w:type="paragraph" w:styleId="2">
    <w:name w:val="List Bullet 2"/>
    <w:basedOn w:val="a1"/>
    <w:uiPriority w:val="99"/>
    <w:unhideWhenUsed/>
    <w:rsid w:val="00EF7E23"/>
    <w:pPr>
      <w:numPr>
        <w:numId w:val="5"/>
      </w:numPr>
      <w:contextualSpacing/>
    </w:pPr>
  </w:style>
  <w:style w:type="paragraph" w:styleId="3">
    <w:name w:val="List Bullet 3"/>
    <w:basedOn w:val="a1"/>
    <w:uiPriority w:val="99"/>
    <w:unhideWhenUsed/>
    <w:rsid w:val="00EF7E23"/>
    <w:pPr>
      <w:numPr>
        <w:numId w:val="6"/>
      </w:numPr>
      <w:contextualSpacing/>
    </w:pPr>
  </w:style>
  <w:style w:type="paragraph" w:styleId="4">
    <w:name w:val="List Bullet 4"/>
    <w:basedOn w:val="a1"/>
    <w:uiPriority w:val="99"/>
    <w:unhideWhenUsed/>
    <w:rsid w:val="00EF7E23"/>
    <w:pPr>
      <w:numPr>
        <w:numId w:val="7"/>
      </w:numPr>
      <w:contextualSpacing/>
    </w:pPr>
  </w:style>
  <w:style w:type="character" w:styleId="aff2">
    <w:name w:val="Strong"/>
    <w:uiPriority w:val="22"/>
    <w:rsid w:val="00B2480F"/>
    <w:rPr>
      <w:b/>
      <w:bCs/>
    </w:rPr>
  </w:style>
  <w:style w:type="character" w:customStyle="1" w:styleId="text-default">
    <w:name w:val="text-default"/>
    <w:basedOn w:val="a2"/>
    <w:rsid w:val="00B2480F"/>
  </w:style>
  <w:style w:type="paragraph" w:styleId="HTML0">
    <w:name w:val="HTML Preformatted"/>
    <w:basedOn w:val="a1"/>
    <w:link w:val="HTML1"/>
    <w:uiPriority w:val="99"/>
    <w:semiHidden/>
    <w:unhideWhenUsed/>
    <w:rsid w:val="00D06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D06037"/>
    <w:rPr>
      <w:rFonts w:ascii="Courier New" w:eastAsia="Times New Roman" w:hAnsi="Courier New" w:cs="Courier New"/>
    </w:rPr>
  </w:style>
  <w:style w:type="character" w:customStyle="1" w:styleId="31">
    <w:name w:val="Заголовок 3 Знак"/>
    <w:basedOn w:val="a2"/>
    <w:link w:val="30"/>
    <w:uiPriority w:val="9"/>
    <w:rsid w:val="00D92278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Default">
    <w:name w:val="Default"/>
    <w:rsid w:val="009C3680"/>
    <w:rPr>
      <w:rFonts w:ascii="Times New Roman" w:eastAsia="Times New Roman" w:hAnsi="Times New Roman"/>
      <w:color w:val="000000"/>
      <w:sz w:val="24"/>
    </w:rPr>
  </w:style>
  <w:style w:type="character" w:customStyle="1" w:styleId="a6">
    <w:name w:val="Абзац списка Знак"/>
    <w:basedOn w:val="a2"/>
    <w:link w:val="a5"/>
    <w:rsid w:val="009C368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51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096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10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0944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537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5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707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382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11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11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2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76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397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615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46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976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127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196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11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597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548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789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7500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6949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3082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7867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626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177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8528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0698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316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594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9039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493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701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34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732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80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841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684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269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276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05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46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065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704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948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8191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673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377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446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153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318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702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145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4885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655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1336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423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3627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2229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752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3008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312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277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3923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9494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977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241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057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700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661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780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578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8097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573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7454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532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910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582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196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7206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011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4548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412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371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291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5034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789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091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155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247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340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106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176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017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1881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931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0491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769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503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112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3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5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7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16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67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13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7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omework\&#1094;&#1082;\1%20&#1083;&#1072;&#1073;\&#1056;&#1072;&#1073;&#1086;&#1090;&#1072;1_&#1050;&#1080;&#1088;&#1080;&#1083;&#1102;&#1082;%20&#1044;&#1077;&#1085;&#1080;&#1089;%20&#1040;&#1083;&#1077;&#1082;&#1089;&#1077;&#1077;&#1074;&#1080;&#109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23D7-EC32-4E23-ABD9-6AC27191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Работа1_Кирилюк Денис Алексеевич.dot</Template>
  <TotalTime>1262</TotalTime>
  <Pages>8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Зайцев Артем Павлович</cp:lastModifiedBy>
  <cp:revision>80</cp:revision>
  <dcterms:created xsi:type="dcterms:W3CDTF">2021-02-14T18:59:00Z</dcterms:created>
  <dcterms:modified xsi:type="dcterms:W3CDTF">2023-03-13T10:15:00Z</dcterms:modified>
</cp:coreProperties>
</file>